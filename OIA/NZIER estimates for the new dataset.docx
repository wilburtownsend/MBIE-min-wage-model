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B6" w:rsidRDefault="002277B6" w:rsidP="002277B6">
      <w:r>
        <w:t>'==================================================</w:t>
      </w:r>
    </w:p>
    <w:p w:rsidR="002277B6" w:rsidRDefault="002277B6" w:rsidP="002277B6">
      <w:r>
        <w:t xml:space="preserve">'Purpose of this program is to update the </w:t>
      </w:r>
      <w:proofErr w:type="spellStart"/>
      <w:r>
        <w:t>Chappel</w:t>
      </w:r>
      <w:proofErr w:type="spellEnd"/>
      <w:r>
        <w:t xml:space="preserve"> regressions</w:t>
      </w:r>
    </w:p>
    <w:p w:rsidR="002277B6" w:rsidRDefault="002277B6" w:rsidP="002277B6">
      <w:r>
        <w:t>'</w:t>
      </w:r>
      <w:proofErr w:type="gramStart"/>
      <w:r>
        <w:t>for</w:t>
      </w:r>
      <w:proofErr w:type="gramEnd"/>
      <w:r>
        <w:t xml:space="preserve"> minimum wage review, Sep09</w:t>
      </w:r>
    </w:p>
    <w:p w:rsidR="002277B6" w:rsidRDefault="002277B6" w:rsidP="002277B6">
      <w:r>
        <w:t>'==================================================</w:t>
      </w:r>
    </w:p>
    <w:p w:rsidR="002277B6" w:rsidRDefault="002277B6" w:rsidP="002277B6"/>
    <w:p w:rsidR="002277B6" w:rsidRDefault="002277B6" w:rsidP="002277B6">
      <w:r>
        <w:t>'===========1) set working directory=====================</w:t>
      </w:r>
    </w:p>
    <w:p w:rsidR="002277B6" w:rsidRDefault="002277B6" w:rsidP="002277B6">
      <w:r>
        <w:t>'</w:t>
      </w:r>
      <w:proofErr w:type="gramStart"/>
      <w:r>
        <w:t>set</w:t>
      </w:r>
      <w:proofErr w:type="gramEnd"/>
      <w:r>
        <w:t xml:space="preserve"> your own working directory here</w:t>
      </w:r>
    </w:p>
    <w:p w:rsidR="002277B6" w:rsidRDefault="002277B6" w:rsidP="002277B6">
      <w:proofErr w:type="gramStart"/>
      <w:r>
        <w:t>cd</w:t>
      </w:r>
      <w:proofErr w:type="gramEnd"/>
      <w:r>
        <w:t xml:space="preserve"> "</w:t>
      </w:r>
      <w:r w:rsidR="003F45AB" w:rsidRPr="003F45AB">
        <w:t>T:\LabourMarket_BusinessPerformance\Forecasting\Short term forecasting\Forecast of migration\New folder (43)Q12018</w:t>
      </w:r>
      <w:r>
        <w:t xml:space="preserve">" </w:t>
      </w:r>
    </w:p>
    <w:p w:rsidR="002277B6" w:rsidRDefault="002277B6" w:rsidP="002277B6"/>
    <w:p w:rsidR="002277B6" w:rsidRDefault="002277B6" w:rsidP="002277B6">
      <w:r>
        <w:t>'============2) create working file=======================</w:t>
      </w:r>
    </w:p>
    <w:p w:rsidR="002277B6" w:rsidRDefault="002277B6" w:rsidP="002277B6">
      <w:proofErr w:type="gramStart"/>
      <w:r>
        <w:t>create</w:t>
      </w:r>
      <w:proofErr w:type="gramEnd"/>
      <w:r>
        <w:t xml:space="preserve"> </w:t>
      </w:r>
      <w:proofErr w:type="spellStart"/>
      <w:r>
        <w:t>MWEstimates</w:t>
      </w:r>
      <w:proofErr w:type="spellEnd"/>
      <w:r>
        <w:t xml:space="preserve"> q 1986q1 20</w:t>
      </w:r>
      <w:r w:rsidR="00A6763A">
        <w:t>20</w:t>
      </w:r>
      <w:r>
        <w:t>q1</w:t>
      </w:r>
    </w:p>
    <w:p w:rsidR="002277B6" w:rsidRDefault="002277B6" w:rsidP="002277B6"/>
    <w:p w:rsidR="002277B6" w:rsidRDefault="002277B6" w:rsidP="002277B6">
      <w:r>
        <w:t>'============3) set sample periods======================</w:t>
      </w:r>
    </w:p>
    <w:p w:rsidR="002277B6" w:rsidRDefault="002277B6" w:rsidP="002277B6"/>
    <w:p w:rsidR="002277B6" w:rsidRDefault="002277B6" w:rsidP="002277B6">
      <w:r>
        <w:t>'</w:t>
      </w:r>
      <w:proofErr w:type="gramStart"/>
      <w:r>
        <w:t>for</w:t>
      </w:r>
      <w:proofErr w:type="gramEnd"/>
      <w:r>
        <w:t xml:space="preserve"> most estimates</w:t>
      </w:r>
    </w:p>
    <w:p w:rsidR="002277B6" w:rsidRDefault="002277B6" w:rsidP="002277B6">
      <w:proofErr w:type="gramStart"/>
      <w:r>
        <w:t>sample</w:t>
      </w:r>
      <w:proofErr w:type="gramEnd"/>
      <w:r>
        <w:t xml:space="preserve"> sq1 1986q1 201</w:t>
      </w:r>
      <w:r w:rsidR="006E39BE">
        <w:t>8</w:t>
      </w:r>
      <w:r>
        <w:t>q</w:t>
      </w:r>
      <w:r w:rsidR="006E39BE">
        <w:t>1</w:t>
      </w:r>
    </w:p>
    <w:p w:rsidR="002277B6" w:rsidRDefault="002277B6" w:rsidP="002277B6">
      <w:r>
        <w:t>'</w:t>
      </w:r>
      <w:proofErr w:type="gramStart"/>
      <w:r>
        <w:t>for</w:t>
      </w:r>
      <w:proofErr w:type="gramEnd"/>
      <w:r>
        <w:t xml:space="preserve"> youth estimates</w:t>
      </w:r>
    </w:p>
    <w:p w:rsidR="002277B6" w:rsidRDefault="002277B6" w:rsidP="002277B6">
      <w:r>
        <w:t>sample sq2 1986q1 201</w:t>
      </w:r>
      <w:r w:rsidR="006E39BE">
        <w:t>8</w:t>
      </w:r>
      <w:r>
        <w:t>q</w:t>
      </w:r>
      <w:r w:rsidR="006E39BE">
        <w:t>1</w:t>
      </w:r>
      <w:bookmarkStart w:id="0" w:name="_GoBack"/>
      <w:bookmarkEnd w:id="0"/>
    </w:p>
    <w:p w:rsidR="002277B6" w:rsidRDefault="002277B6" w:rsidP="002277B6"/>
    <w:p w:rsidR="002277B6" w:rsidRDefault="002277B6" w:rsidP="002277B6"/>
    <w:p w:rsidR="002277B6" w:rsidRDefault="002277B6" w:rsidP="002277B6">
      <w:r>
        <w:t>'===========4) read in data from spreadsheet=============</w:t>
      </w:r>
    </w:p>
    <w:p w:rsidR="002277B6" w:rsidRDefault="002277B6" w:rsidP="002277B6">
      <w:r>
        <w:t>'read(t=</w:t>
      </w:r>
      <w:proofErr w:type="spellStart"/>
      <w:r>
        <w:t>xls</w:t>
      </w:r>
      <w:proofErr w:type="spellEnd"/>
      <w:r>
        <w:t>, s=data)  "</w:t>
      </w:r>
      <w:r w:rsidR="003F45AB" w:rsidRPr="003F45AB">
        <w:t>T:\LabourMarket_BusinessPerformance\Forecasting\Short term forecasting\Forecast of migration\New folder (43)Q12018</w:t>
      </w:r>
      <w:r>
        <w:t>" _</w:t>
      </w:r>
    </w:p>
    <w:p w:rsidR="002277B6" w:rsidRDefault="002277B6" w:rsidP="002277B6">
      <w:r>
        <w:t>read(t=</w:t>
      </w:r>
      <w:proofErr w:type="spellStart"/>
      <w:r>
        <w:t>xls</w:t>
      </w:r>
      <w:proofErr w:type="spellEnd"/>
      <w:r>
        <w:t xml:space="preserve">, s=data)  </w:t>
      </w:r>
      <w:r w:rsidR="002A5A7C">
        <w:t>AllInputData.xls</w:t>
      </w:r>
      <w:r w:rsidR="005819CB">
        <w:t xml:space="preserve"> </w:t>
      </w:r>
      <w:r>
        <w:t xml:space="preserve">EMP1617 WAP1617 EMP1819 WAP1819 EMP2024 WAP2024 EMP2529 WAP2529 EMP3039 WAP3039 EMP4049 WAP4049 EMP5059 WAP5059 EMPPAC WAPPAC EMPMAO WAPMAO EMPFEM WAPFEM </w:t>
      </w:r>
      <w:proofErr w:type="spellStart"/>
      <w:r>
        <w:t>EMPAll</w:t>
      </w:r>
      <w:proofErr w:type="spellEnd"/>
      <w:r>
        <w:t xml:space="preserve"> WAPALL NMW1617 NMW1819 NMWADL </w:t>
      </w:r>
      <w:proofErr w:type="spellStart"/>
      <w:r>
        <w:t>mwdumyouth</w:t>
      </w:r>
      <w:proofErr w:type="spellEnd"/>
      <w:r>
        <w:t xml:space="preserve"> mwdum01 mwdum97 mwdumsig1819 mwdumsig1617 PPIO PPII NAHEOT t D1 D2 D3 D4 D5 D6 D7 D8 </w:t>
      </w:r>
      <w:proofErr w:type="spellStart"/>
      <w:r>
        <w:t>houract</w:t>
      </w:r>
      <w:proofErr w:type="spellEnd"/>
      <w:r>
        <w:t xml:space="preserve"> </w:t>
      </w:r>
      <w:proofErr w:type="spellStart"/>
      <w:r>
        <w:t>hourusu</w:t>
      </w:r>
      <w:proofErr w:type="spellEnd"/>
      <w:r>
        <w:t xml:space="preserve"> </w:t>
      </w:r>
      <w:proofErr w:type="spellStart"/>
      <w:r>
        <w:t>fte</w:t>
      </w:r>
      <w:proofErr w:type="spellEnd"/>
      <w:r>
        <w:t xml:space="preserve"> </w:t>
      </w:r>
      <w:proofErr w:type="spellStart"/>
      <w:r>
        <w:t>empagri</w:t>
      </w:r>
      <w:proofErr w:type="spellEnd"/>
      <w:r>
        <w:t xml:space="preserve">  </w:t>
      </w:r>
      <w:proofErr w:type="spellStart"/>
      <w:r>
        <w:t>empretail</w:t>
      </w:r>
      <w:proofErr w:type="spellEnd"/>
      <w:r>
        <w:t xml:space="preserve"> </w:t>
      </w:r>
      <w:proofErr w:type="spellStart"/>
      <w:r>
        <w:t>emphos</w:t>
      </w:r>
      <w:proofErr w:type="spellEnd"/>
      <w:r>
        <w:t xml:space="preserve"> empagri1617 empretail1617 emphos1617 empagri1819 empretail1819 emphos1819 empagri2024 empretail2024 emphos2024 </w:t>
      </w:r>
      <w:proofErr w:type="spellStart"/>
      <w:r>
        <w:t>gdp</w:t>
      </w:r>
      <w:proofErr w:type="spellEnd"/>
      <w:r>
        <w:t xml:space="preserve"> </w:t>
      </w:r>
      <w:proofErr w:type="spellStart"/>
      <w:r>
        <w:t>Nosexper</w:t>
      </w:r>
      <w:proofErr w:type="spellEnd"/>
      <w:r>
        <w:t xml:space="preserve"> </w:t>
      </w:r>
      <w:proofErr w:type="spellStart"/>
      <w:r>
        <w:t>Nosexpect</w:t>
      </w:r>
      <w:proofErr w:type="spellEnd"/>
      <w:r>
        <w:t xml:space="preserve"> </w:t>
      </w:r>
      <w:proofErr w:type="spellStart"/>
      <w:r>
        <w:t>unempmal</w:t>
      </w:r>
      <w:proofErr w:type="spellEnd"/>
      <w:r>
        <w:t xml:space="preserve"> </w:t>
      </w:r>
      <w:proofErr w:type="spellStart"/>
      <w:r>
        <w:t>unempfem</w:t>
      </w:r>
      <w:proofErr w:type="spellEnd"/>
      <w:r>
        <w:t xml:space="preserve"> </w:t>
      </w:r>
      <w:proofErr w:type="spellStart"/>
      <w:r>
        <w:t>unemp</w:t>
      </w:r>
      <w:proofErr w:type="spellEnd"/>
      <w:r>
        <w:t xml:space="preserve"> </w:t>
      </w:r>
      <w:proofErr w:type="spellStart"/>
      <w:r>
        <w:t>num</w:t>
      </w:r>
      <w:proofErr w:type="spellEnd"/>
      <w:r>
        <w:tab/>
        <w:t>quart2</w:t>
      </w:r>
      <w:r>
        <w:tab/>
        <w:t>quart3</w:t>
      </w:r>
      <w:r>
        <w:tab/>
        <w:t xml:space="preserve">quart4  </w:t>
      </w:r>
      <w:proofErr w:type="spellStart"/>
      <w:r>
        <w:lastRenderedPageBreak/>
        <w:t>empAGRIFEMALE</w:t>
      </w:r>
      <w:proofErr w:type="spellEnd"/>
      <w:r>
        <w:t xml:space="preserve"> </w:t>
      </w:r>
      <w:proofErr w:type="spellStart"/>
      <w:r>
        <w:t>empAGRIMAO</w:t>
      </w:r>
      <w:proofErr w:type="spellEnd"/>
      <w:r>
        <w:t xml:space="preserve"> </w:t>
      </w:r>
      <w:proofErr w:type="spellStart"/>
      <w:r>
        <w:t>empAGRIPAC</w:t>
      </w:r>
      <w:proofErr w:type="spellEnd"/>
      <w:r>
        <w:t xml:space="preserve">  </w:t>
      </w:r>
      <w:proofErr w:type="spellStart"/>
      <w:r>
        <w:t>empRETAILFEMALE</w:t>
      </w:r>
      <w:proofErr w:type="spellEnd"/>
      <w:r>
        <w:t xml:space="preserve"> </w:t>
      </w:r>
      <w:proofErr w:type="spellStart"/>
      <w:r>
        <w:t>empRETAILMAO</w:t>
      </w:r>
      <w:proofErr w:type="spellEnd"/>
      <w:r>
        <w:t xml:space="preserve"> </w:t>
      </w:r>
      <w:proofErr w:type="spellStart"/>
      <w:r>
        <w:t>empRETAILPAC</w:t>
      </w:r>
      <w:proofErr w:type="spellEnd"/>
      <w:r>
        <w:t xml:space="preserve">   </w:t>
      </w:r>
      <w:proofErr w:type="spellStart"/>
      <w:r>
        <w:t>empHOSFEMALE</w:t>
      </w:r>
      <w:proofErr w:type="spellEnd"/>
      <w:r>
        <w:t xml:space="preserve"> </w:t>
      </w:r>
      <w:proofErr w:type="spellStart"/>
      <w:r>
        <w:t>empHOSMAO</w:t>
      </w:r>
      <w:proofErr w:type="spellEnd"/>
      <w:r>
        <w:t xml:space="preserve"> </w:t>
      </w:r>
      <w:proofErr w:type="spellStart"/>
      <w:r>
        <w:t>empHOSPAC</w:t>
      </w:r>
      <w:proofErr w:type="spellEnd"/>
      <w:r>
        <w:t xml:space="preserve"> GDPAGRI GDPHOS GDPRETAIL QSBO</w:t>
      </w:r>
    </w:p>
    <w:p w:rsidR="002277B6" w:rsidRDefault="002277B6" w:rsidP="002277B6"/>
    <w:p w:rsidR="002277B6" w:rsidRDefault="002277B6" w:rsidP="002277B6">
      <w:r>
        <w:t>'===========5) calculate estimation variables=============</w:t>
      </w:r>
    </w:p>
    <w:p w:rsidR="002277B6" w:rsidRDefault="002277B6" w:rsidP="002277B6">
      <w:proofErr w:type="spellStart"/>
      <w:proofErr w:type="gramStart"/>
      <w:r>
        <w:t>smpl</w:t>
      </w:r>
      <w:proofErr w:type="spellEnd"/>
      <w:proofErr w:type="gramEnd"/>
      <w:r>
        <w:t xml:space="preserve"> sq1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ER1617 = EMP1617/WAP1617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ER1819 = EMP1819/WAP1819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ER2024 = EMP2024/WAP2024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ER2529 = EMP2529/WAP2529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ER3039 = EMP3039/WAP3039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ER4049 = EMP4049/WAP4049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ER5059 = EMP5059/WAP5059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ERPAC = EMPPAC/WAPPAC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ERMAO = EMPMAO/WAPMAO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ERFEM = EMPFEM/WAPFEM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ERALL = EMPALL/WAPALL</w:t>
      </w:r>
    </w:p>
    <w:p w:rsidR="002277B6" w:rsidRDefault="002277B6" w:rsidP="002277B6"/>
    <w:p w:rsidR="002277B6" w:rsidRDefault="002277B6" w:rsidP="002277B6">
      <w:r>
        <w:t>'==================Employment rate by sector==============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eragri1617 = empagri1617/</w:t>
      </w:r>
      <w:proofErr w:type="spellStart"/>
      <w:r>
        <w:t>empagri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eragri1819 =empagri1819/</w:t>
      </w:r>
      <w:proofErr w:type="spellStart"/>
      <w:r>
        <w:t>empagri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eragri2024 =empagri2024/</w:t>
      </w:r>
      <w:proofErr w:type="spellStart"/>
      <w:r>
        <w:t>empagri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eragrifemale</w:t>
      </w:r>
      <w:proofErr w:type="spellEnd"/>
      <w:r>
        <w:t xml:space="preserve"> =</w:t>
      </w:r>
      <w:proofErr w:type="spellStart"/>
      <w:r>
        <w:t>empagrifemale</w:t>
      </w:r>
      <w:proofErr w:type="spellEnd"/>
      <w:r>
        <w:t>/</w:t>
      </w:r>
      <w:proofErr w:type="spellStart"/>
      <w:r>
        <w:t>empagri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eragrimao</w:t>
      </w:r>
      <w:proofErr w:type="spellEnd"/>
      <w:r>
        <w:t>=</w:t>
      </w:r>
      <w:proofErr w:type="spellStart"/>
      <w:r>
        <w:t>empagrimao</w:t>
      </w:r>
      <w:proofErr w:type="spellEnd"/>
      <w:r>
        <w:t>/</w:t>
      </w:r>
      <w:proofErr w:type="spellStart"/>
      <w:r>
        <w:t>empagri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eragripac</w:t>
      </w:r>
      <w:proofErr w:type="spellEnd"/>
      <w:r>
        <w:t>=</w:t>
      </w:r>
      <w:proofErr w:type="spellStart"/>
      <w:r>
        <w:t>empagripac</w:t>
      </w:r>
      <w:proofErr w:type="spellEnd"/>
      <w:r>
        <w:t>/</w:t>
      </w:r>
      <w:proofErr w:type="spellStart"/>
      <w:r>
        <w:t>empagri</w:t>
      </w:r>
      <w:proofErr w:type="spellEnd"/>
    </w:p>
    <w:p w:rsidR="002277B6" w:rsidRDefault="002277B6" w:rsidP="002277B6"/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erretail1617 = empretail1617/</w:t>
      </w:r>
      <w:proofErr w:type="spellStart"/>
      <w:r>
        <w:t>empretail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erretail1819 =empretail1819/</w:t>
      </w:r>
      <w:proofErr w:type="spellStart"/>
      <w:r>
        <w:t>empretail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erretail2024 =empretail2024/</w:t>
      </w:r>
      <w:proofErr w:type="spellStart"/>
      <w:r>
        <w:t>empretail</w:t>
      </w:r>
      <w:proofErr w:type="spellEnd"/>
    </w:p>
    <w:p w:rsidR="002277B6" w:rsidRDefault="002277B6" w:rsidP="002277B6">
      <w:proofErr w:type="spellStart"/>
      <w:proofErr w:type="gramStart"/>
      <w:r>
        <w:lastRenderedPageBreak/>
        <w:t>genr</w:t>
      </w:r>
      <w:proofErr w:type="spellEnd"/>
      <w:proofErr w:type="gramEnd"/>
      <w:r>
        <w:t xml:space="preserve"> </w:t>
      </w:r>
      <w:proofErr w:type="spellStart"/>
      <w:r>
        <w:t>erretailfemale</w:t>
      </w:r>
      <w:proofErr w:type="spellEnd"/>
      <w:r>
        <w:t xml:space="preserve"> =</w:t>
      </w:r>
      <w:proofErr w:type="spellStart"/>
      <w:r>
        <w:t>empretailfemale</w:t>
      </w:r>
      <w:proofErr w:type="spellEnd"/>
      <w:r>
        <w:t>/</w:t>
      </w:r>
      <w:proofErr w:type="spellStart"/>
      <w:r>
        <w:t>empretail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erretailmao</w:t>
      </w:r>
      <w:proofErr w:type="spellEnd"/>
      <w:r>
        <w:t>=</w:t>
      </w:r>
      <w:proofErr w:type="spellStart"/>
      <w:r>
        <w:t>empretailmao</w:t>
      </w:r>
      <w:proofErr w:type="spellEnd"/>
      <w:r>
        <w:t>/</w:t>
      </w:r>
      <w:proofErr w:type="spellStart"/>
      <w:r>
        <w:t>empretail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erretailpac</w:t>
      </w:r>
      <w:proofErr w:type="spellEnd"/>
      <w:r>
        <w:t>=</w:t>
      </w:r>
      <w:proofErr w:type="spellStart"/>
      <w:r>
        <w:t>empretailpac</w:t>
      </w:r>
      <w:proofErr w:type="spellEnd"/>
      <w:r>
        <w:t>/</w:t>
      </w:r>
      <w:proofErr w:type="spellStart"/>
      <w:r>
        <w:t>empretail</w:t>
      </w:r>
      <w:proofErr w:type="spellEnd"/>
    </w:p>
    <w:p w:rsidR="002277B6" w:rsidRDefault="002277B6" w:rsidP="002277B6"/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erhos1617 = emphos1617/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erhos1819 =emphos1819/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erhos2024 =emphos2024/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erhosfemale</w:t>
      </w:r>
      <w:proofErr w:type="spellEnd"/>
      <w:r>
        <w:t xml:space="preserve"> =</w:t>
      </w:r>
      <w:proofErr w:type="spellStart"/>
      <w:r>
        <w:t>emphosfemale</w:t>
      </w:r>
      <w:proofErr w:type="spellEnd"/>
      <w:r>
        <w:t>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erhosmao</w:t>
      </w:r>
      <w:proofErr w:type="spellEnd"/>
      <w:r>
        <w:t>=</w:t>
      </w:r>
      <w:proofErr w:type="spellStart"/>
      <w:r>
        <w:t>emphosmao</w:t>
      </w:r>
      <w:proofErr w:type="spellEnd"/>
      <w:r>
        <w:t>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erhospac</w:t>
      </w:r>
      <w:proofErr w:type="spellEnd"/>
      <w:r>
        <w:t>=</w:t>
      </w:r>
      <w:proofErr w:type="spellStart"/>
      <w:r>
        <w:t>emphospac</w:t>
      </w:r>
      <w:proofErr w:type="spellEnd"/>
      <w:r>
        <w:t>/</w:t>
      </w:r>
      <w:proofErr w:type="spellStart"/>
      <w:r>
        <w:t>emphos</w:t>
      </w:r>
      <w:proofErr w:type="spellEnd"/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trend=</w:t>
      </w:r>
      <w:proofErr w:type="spellStart"/>
      <w:r>
        <w:t>num</w:t>
      </w:r>
      <w:proofErr w:type="spellEnd"/>
    </w:p>
    <w:p w:rsidR="002277B6" w:rsidRDefault="002277B6" w:rsidP="002277B6">
      <w:r>
        <w:t>'================Minimum Wage rate=====================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RMW1617 = NMW1617/PPIO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RMW1819 = NMW1819/PPIO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RMWADL = NMWADL/PPIO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RAHEOT = NAHEOT/PPIO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RPI=PPII/PPIO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kaitzadl</w:t>
      </w:r>
      <w:proofErr w:type="spellEnd"/>
      <w:r>
        <w:t>=log( NMWADL/NAHEOT)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kaitz1617=@</w:t>
      </w:r>
      <w:proofErr w:type="spellStart"/>
      <w:r>
        <w:t>iif</w:t>
      </w:r>
      <w:proofErr w:type="spellEnd"/>
      <w:r>
        <w:t>(</w:t>
      </w:r>
      <w:proofErr w:type="spellStart"/>
      <w:r>
        <w:t>mwdumyouth</w:t>
      </w:r>
      <w:proofErr w:type="spellEnd"/>
      <w:r>
        <w:t>=0,0,log(nmw1617/NAHEOT))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kaitz1819=@</w:t>
      </w:r>
      <w:proofErr w:type="spellStart"/>
      <w:r>
        <w:t>iif</w:t>
      </w:r>
      <w:proofErr w:type="spellEnd"/>
      <w:r>
        <w:t>(</w:t>
      </w:r>
      <w:proofErr w:type="spellStart"/>
      <w:r>
        <w:t>mwdumyouth</w:t>
      </w:r>
      <w:proofErr w:type="spellEnd"/>
      <w:r>
        <w:t>=0,0,log(nmw1819/NAHEOT))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lnrmw1819=@</w:t>
      </w:r>
      <w:proofErr w:type="spellStart"/>
      <w:r>
        <w:t>iif</w:t>
      </w:r>
      <w:proofErr w:type="spellEnd"/>
      <w:r>
        <w:t>(</w:t>
      </w:r>
      <w:proofErr w:type="spellStart"/>
      <w:r>
        <w:t>mwdumyouth</w:t>
      </w:r>
      <w:proofErr w:type="spellEnd"/>
      <w:r>
        <w:t>=0,0,log(rmw1819))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lnrmw1617=@</w:t>
      </w:r>
      <w:proofErr w:type="spellStart"/>
      <w:r>
        <w:t>iif</w:t>
      </w:r>
      <w:proofErr w:type="spellEnd"/>
      <w:r>
        <w:t>(</w:t>
      </w:r>
      <w:proofErr w:type="spellStart"/>
      <w:r>
        <w:t>mwdumyouth</w:t>
      </w:r>
      <w:proofErr w:type="spellEnd"/>
      <w:r>
        <w:t>=0,0,log(nmw1617))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empadl</w:t>
      </w:r>
      <w:proofErr w:type="spellEnd"/>
      <w:r>
        <w:t>=emp2529+emp3039+emp4049+emp5059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wapadl</w:t>
      </w:r>
      <w:proofErr w:type="spellEnd"/>
      <w:r>
        <w:t>=wap2529+wap3039+wap4049+wap5059</w:t>
      </w:r>
    </w:p>
    <w:p w:rsidR="002277B6" w:rsidRDefault="002277B6" w:rsidP="002277B6"/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lngdp</w:t>
      </w:r>
      <w:proofErr w:type="spellEnd"/>
      <w:r>
        <w:t>=log(</w:t>
      </w:r>
      <w:proofErr w:type="spellStart"/>
      <w:r>
        <w:t>gdp</w:t>
      </w:r>
      <w:proofErr w:type="spellEnd"/>
      <w:r>
        <w:t>)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</w:t>
      </w:r>
      <w:proofErr w:type="spellStart"/>
      <w:r>
        <w:t>ftewap</w:t>
      </w:r>
      <w:proofErr w:type="spellEnd"/>
      <w:r>
        <w:t>=</w:t>
      </w:r>
      <w:proofErr w:type="spellStart"/>
      <w:r>
        <w:t>fte</w:t>
      </w:r>
      <w:proofErr w:type="spellEnd"/>
      <w:r>
        <w:t>/</w:t>
      </w:r>
      <w:proofErr w:type="spellStart"/>
      <w:r>
        <w:t>wapall</w:t>
      </w:r>
      <w:proofErr w:type="spellEnd"/>
    </w:p>
    <w:p w:rsidR="002277B6" w:rsidRDefault="002277B6" w:rsidP="002277B6">
      <w:proofErr w:type="spellStart"/>
      <w:proofErr w:type="gramStart"/>
      <w:r>
        <w:lastRenderedPageBreak/>
        <w:t>genr</w:t>
      </w:r>
      <w:proofErr w:type="spellEnd"/>
      <w:proofErr w:type="gramEnd"/>
      <w:r>
        <w:t xml:space="preserve"> kaitzall=emp1617/empall*@iif(mwdumyouth=0,0,nmw1617)/naheot+emp1819/empall*@iif(mwdumyouth=0,0,nmw1819)/naheot+(empall-emp1617-emp1819)/empall*nmwadl/naheot</w:t>
      </w:r>
    </w:p>
    <w:p w:rsidR="002277B6" w:rsidRDefault="002277B6" w:rsidP="002277B6">
      <w:proofErr w:type="spellStart"/>
      <w:proofErr w:type="gramStart"/>
      <w:r>
        <w:t>genr</w:t>
      </w:r>
      <w:proofErr w:type="spellEnd"/>
      <w:proofErr w:type="gramEnd"/>
      <w:r>
        <w:t xml:space="preserve"> kaitzlog=emp1617/empall*kaitz1617+emp1819/empall*kaitz1819+(empall-emp1617-emp1819)/empall*kaitzadl</w:t>
      </w:r>
    </w:p>
    <w:p w:rsidR="002277B6" w:rsidRDefault="002277B6" w:rsidP="002277B6"/>
    <w:p w:rsidR="002277B6" w:rsidRDefault="002277B6" w:rsidP="002277B6">
      <w:proofErr w:type="spellStart"/>
      <w:proofErr w:type="gramStart"/>
      <w:r>
        <w:t>hpf</w:t>
      </w:r>
      <w:proofErr w:type="spellEnd"/>
      <w:r>
        <w:t>(</w:t>
      </w:r>
      <w:proofErr w:type="gramEnd"/>
      <w:r>
        <w:t xml:space="preserve">lambda=1600) </w:t>
      </w:r>
      <w:proofErr w:type="spellStart"/>
      <w:r>
        <w:t>lngdp</w:t>
      </w:r>
      <w:proofErr w:type="spellEnd"/>
      <w:r>
        <w:t xml:space="preserve"> </w:t>
      </w:r>
      <w:proofErr w:type="spellStart"/>
      <w:r>
        <w:t>hpgdp</w:t>
      </w:r>
      <w:proofErr w:type="spellEnd"/>
      <w:r>
        <w:t xml:space="preserve"> @</w:t>
      </w:r>
      <w:proofErr w:type="spellStart"/>
      <w:r>
        <w:t>gdpcycle</w:t>
      </w:r>
      <w:proofErr w:type="spellEnd"/>
    </w:p>
    <w:p w:rsidR="002277B6" w:rsidRDefault="002277B6" w:rsidP="002277B6"/>
    <w:p w:rsidR="002277B6" w:rsidRDefault="002277B6" w:rsidP="002277B6">
      <w:r>
        <w:t xml:space="preserve">group </w:t>
      </w:r>
      <w:proofErr w:type="spellStart"/>
      <w:r>
        <w:t>todocgroup</w:t>
      </w:r>
      <w:proofErr w:type="spellEnd"/>
      <w:r>
        <w:t xml:space="preserve"> EMP1617/WAP1617 EMP1819/WAP1819 EMP2024/WAP2024 EMP2529/WAP2529 EMP3039/WAP3039 EMP4049/WAP4049 EMP5059/WAP5059 EMPPAC/WAPPAC EMPMAO/WAPMAO EMPFEM/WAPFEM EMPALL/WAPALL NMW1617/PPIO NMW1819/PPIO NMWADL/PPIO NAHEOT/PPIO PPII/PPIO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todoctable</w:t>
      </w:r>
      <w:proofErr w:type="spellEnd"/>
      <w:r>
        <w:t xml:space="preserve">) </w:t>
      </w:r>
      <w:proofErr w:type="spellStart"/>
      <w:r>
        <w:t>todocgroup</w:t>
      </w:r>
      <w:proofErr w:type="spellEnd"/>
    </w:p>
    <w:p w:rsidR="002277B6" w:rsidRDefault="002277B6" w:rsidP="002277B6">
      <w:proofErr w:type="spellStart"/>
      <w:proofErr w:type="gramStart"/>
      <w:r>
        <w:t>todoctable.save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todoc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'</w:t>
      </w:r>
      <w:proofErr w:type="spellStart"/>
      <w:r>
        <w:t>todoc.save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todoc</w:t>
      </w:r>
      <w:proofErr w:type="spellEnd"/>
    </w:p>
    <w:p w:rsidR="002277B6" w:rsidRDefault="002277B6" w:rsidP="002277B6"/>
    <w:p w:rsidR="002277B6" w:rsidRDefault="002277B6" w:rsidP="002277B6">
      <w:r>
        <w:t>'============5) estimations==============================</w:t>
      </w:r>
    </w:p>
    <w:p w:rsidR="002277B6" w:rsidRDefault="002277B6" w:rsidP="002277B6">
      <w:proofErr w:type="spellStart"/>
      <w:proofErr w:type="gramStart"/>
      <w:r>
        <w:t>smpl</w:t>
      </w:r>
      <w:proofErr w:type="spellEnd"/>
      <w:proofErr w:type="gramEnd"/>
      <w:r>
        <w:t xml:space="preserve"> sq2</w:t>
      </w:r>
    </w:p>
    <w:p w:rsidR="002277B6" w:rsidRDefault="002277B6" w:rsidP="002277B6"/>
    <w:p w:rsidR="002277B6" w:rsidRDefault="002277B6" w:rsidP="002277B6">
      <w:r>
        <w:t>'============16-17==================</w:t>
      </w:r>
    </w:p>
    <w:p w:rsidR="002277B6" w:rsidRDefault="002277B6" w:rsidP="002277B6"/>
    <w:p w:rsidR="002277B6" w:rsidRDefault="002277B6" w:rsidP="002277B6">
      <w:r>
        <w:t>equation eqn1617a.LS LOG(ER1617) C LOG(ERALL) LOG(RMW1617) (LOG(RMW1617)-LOG(RMW1617(-1))) (LOG(RMW1617)-LOG(RMW1617(-2))) (LOG(RMW1617)-LOG(RMW1617(-3))) (LOG(RMW1617)-LOG(RMW1617(-4)))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results1617a) eqn1617a.LS</w:t>
      </w:r>
    </w:p>
    <w:p w:rsidR="002277B6" w:rsidRDefault="002277B6" w:rsidP="002277B6">
      <w:proofErr w:type="gramStart"/>
      <w:r>
        <w:t>results1617a.save(</w:t>
      </w:r>
      <w:proofErr w:type="gramEnd"/>
      <w:r>
        <w:t xml:space="preserve">t=csv)  results1617a </w:t>
      </w:r>
    </w:p>
    <w:p w:rsidR="002277B6" w:rsidRDefault="002277B6" w:rsidP="002277B6"/>
    <w:p w:rsidR="002277B6" w:rsidRDefault="002277B6" w:rsidP="002277B6">
      <w:r>
        <w:t xml:space="preserve">equation eqn1617b.LS LOG(ER1617) C LOG(ERALL) LOG(RMW1617) (LOG(RMW1617)-LOG(RMW1617(-1))) (LOG(RMW1617)-LOG(RMW1617(-2))) (LOG(RMW1617)-LOG(RMW1617(-3))) </w:t>
      </w:r>
      <w:r>
        <w:lastRenderedPageBreak/>
        <w:t>(LOG(RMW1617)-LOG(RMW1617(-4)))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results1617b) eqn1617b.LS </w:t>
      </w:r>
    </w:p>
    <w:p w:rsidR="002277B6" w:rsidRDefault="002277B6" w:rsidP="002277B6">
      <w:proofErr w:type="gramStart"/>
      <w:r>
        <w:t>results1617b.save(</w:t>
      </w:r>
      <w:proofErr w:type="gramEnd"/>
      <w:r>
        <w:t>t=csv)  results1617b</w:t>
      </w:r>
    </w:p>
    <w:p w:rsidR="002277B6" w:rsidRDefault="002277B6" w:rsidP="002277B6"/>
    <w:p w:rsidR="002277B6" w:rsidRDefault="002277B6" w:rsidP="002277B6">
      <w:r>
        <w:t>equation eqn1617c.LS LOG(ER1617) C LOG(ERALL) LOG(RMW1617) (LOG(RMW1617)-LOG(RMW1617(-1))) (LOG(RMW1617)-LOG(RMW1617(-2))) (LOG(RMW1617)-LOG(RMW1617(-3))) (LOG(RMW1617)-LOG(RMW1617(-4)))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results1617c) eqn1617c.LS </w:t>
      </w:r>
    </w:p>
    <w:p w:rsidR="002277B6" w:rsidRDefault="002277B6" w:rsidP="002277B6">
      <w:proofErr w:type="gramStart"/>
      <w:r>
        <w:t>results1617c.save(</w:t>
      </w:r>
      <w:proofErr w:type="gramEnd"/>
      <w:r>
        <w:t>t=csv)  results1617c</w:t>
      </w:r>
    </w:p>
    <w:p w:rsidR="002277B6" w:rsidRDefault="002277B6" w:rsidP="002277B6"/>
    <w:p w:rsidR="002277B6" w:rsidRDefault="002277B6" w:rsidP="002277B6">
      <w:r>
        <w:t>equation eqn1617d.LS LOG(ER1617) C LOG(ERALL) LOG(RMW1617) (LOG(RMW1617)-LOG(RMW1617(-1))) (LOG(RMW1617)-LOG(RMW1617(-2))) (LOG(RMW1617)-LOG(RMW1617(-3))) (LOG(RMW1617)-LOG(RMW1617(-4)))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results1617d) eqn1617d.LS </w:t>
      </w:r>
    </w:p>
    <w:p w:rsidR="002277B6" w:rsidRDefault="002277B6" w:rsidP="002277B6">
      <w:proofErr w:type="gramStart"/>
      <w:r>
        <w:t>results1617d.save(</w:t>
      </w:r>
      <w:proofErr w:type="gramEnd"/>
      <w:r>
        <w:t>t=csv)  results1617d</w:t>
      </w:r>
    </w:p>
    <w:p w:rsidR="002277B6" w:rsidRDefault="002277B6" w:rsidP="002277B6"/>
    <w:p w:rsidR="002277B6" w:rsidRDefault="002277B6" w:rsidP="002277B6">
      <w:r>
        <w:t xml:space="preserve">equation eqn1617aa.LS LOG(ER1617) C LOG(ERALL) LOG(RMW1617) (LOG(RMW1617)-LOG(RMW1617(-1))) (LOG(RMW1617)-LOG(RMW1617(-2))) (LOG(RMW1617)-LOG(RMW1617(-3))) (LOG(RMW1617)-LOG(RMW1617(-4)))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results1617aa) eqn1617aa.LS </w:t>
      </w:r>
    </w:p>
    <w:p w:rsidR="002277B6" w:rsidRDefault="002277B6" w:rsidP="002277B6">
      <w:proofErr w:type="gramStart"/>
      <w:r>
        <w:t>results1617aa.save(</w:t>
      </w:r>
      <w:proofErr w:type="gramEnd"/>
      <w:r>
        <w:t>t=csv)  results1617aa</w:t>
      </w:r>
    </w:p>
    <w:p w:rsidR="002277B6" w:rsidRDefault="002277B6" w:rsidP="002277B6"/>
    <w:p w:rsidR="002277B6" w:rsidRDefault="002277B6" w:rsidP="002277B6">
      <w:r>
        <w:t xml:space="preserve">equation eqn1617aaa.LS LOG(ER1617) C LOG(ERALL) LOG(RMW1617) (LOG(RMW1617)-LOG(RMW1617(-1))) (LOG(RMW1617)-LOG(RMW1617(-2))) (LOG(RMW1617)-LOG(RMW1617(-3))) (LOG(RMW1617)-LOG(RMW1617(-4)))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results1617aaa) eqn1617aaa.LS </w:t>
      </w:r>
    </w:p>
    <w:p w:rsidR="002277B6" w:rsidRDefault="002277B6" w:rsidP="002277B6">
      <w:proofErr w:type="gramStart"/>
      <w:r>
        <w:t>results1617aaa.save(</w:t>
      </w:r>
      <w:proofErr w:type="gramEnd"/>
      <w:r>
        <w:t>t=csv)  results1617aaa</w:t>
      </w:r>
    </w:p>
    <w:p w:rsidR="002277B6" w:rsidRDefault="002277B6" w:rsidP="002277B6"/>
    <w:p w:rsidR="002277B6" w:rsidRDefault="002277B6" w:rsidP="002277B6">
      <w:r>
        <w:t>'============18-19==================</w:t>
      </w:r>
    </w:p>
    <w:p w:rsidR="002277B6" w:rsidRDefault="002277B6" w:rsidP="002277B6"/>
    <w:p w:rsidR="002277B6" w:rsidRDefault="002277B6" w:rsidP="002277B6">
      <w:r>
        <w:t>equation eqn1819a.LS LOG(ER1819) C LOG(ERALL) LOG(RMW1819) (LOG(RMW1819)-LOG(RMW1819(-1))) (LOG(RMW1819)-LOG(RMW1819(-2))) (LOG(RMW1819)-LOG(RMW1819(-3))) (LOG(RMW1819)-LOG(RMW1819(-4)))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results1819a) eqn1819a.LS</w:t>
      </w:r>
    </w:p>
    <w:p w:rsidR="002277B6" w:rsidRDefault="002277B6" w:rsidP="002277B6">
      <w:proofErr w:type="gramStart"/>
      <w:r>
        <w:t>results1819a.save(</w:t>
      </w:r>
      <w:proofErr w:type="gramEnd"/>
      <w:r>
        <w:t xml:space="preserve">t=csv)  results1819a </w:t>
      </w:r>
    </w:p>
    <w:p w:rsidR="002277B6" w:rsidRDefault="002277B6" w:rsidP="002277B6"/>
    <w:p w:rsidR="002277B6" w:rsidRDefault="002277B6" w:rsidP="002277B6">
      <w:r>
        <w:t>equation eqn1819b.LS LOG(ER1819) C LOG(ERALL) LOG(RMW1819) (LOG(RMW1819)-LOG(RMW1819(-1))) (LOG(RMW1819)-LOG(RMW1819(-2))) (LOG(RMW1819)-LOG(RMW1819(-3))) (LOG(RMW1819)-LOG(RMW1819(-4)))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results1819b) eqn1819b.LS </w:t>
      </w:r>
    </w:p>
    <w:p w:rsidR="002277B6" w:rsidRDefault="002277B6" w:rsidP="002277B6">
      <w:proofErr w:type="gramStart"/>
      <w:r>
        <w:t>results1819b.save(</w:t>
      </w:r>
      <w:proofErr w:type="gramEnd"/>
      <w:r>
        <w:t>t=csv)  results1819b</w:t>
      </w:r>
    </w:p>
    <w:p w:rsidR="002277B6" w:rsidRDefault="002277B6" w:rsidP="002277B6"/>
    <w:p w:rsidR="002277B6" w:rsidRDefault="002277B6" w:rsidP="002277B6">
      <w:r>
        <w:t>equation eqn1819c.LS LOG(ER1819) C LOG(ERALL) LOG(RMW1819) (LOG(RMW1819)-LOG(RMW1819(-1))) (LOG(RMW1819)-LOG(RMW1819(-2))) (LOG(RMW1819)-LOG(RMW1819(-3))) (LOG(RMW1819)-LOG(RMW1819(-4)))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results1819c) eqn1819c.LS </w:t>
      </w:r>
    </w:p>
    <w:p w:rsidR="002277B6" w:rsidRDefault="002277B6" w:rsidP="002277B6">
      <w:proofErr w:type="gramStart"/>
      <w:r>
        <w:t>results1819c.save(</w:t>
      </w:r>
      <w:proofErr w:type="gramEnd"/>
      <w:r>
        <w:t>t=csv)  results1819c</w:t>
      </w:r>
    </w:p>
    <w:p w:rsidR="002277B6" w:rsidRDefault="002277B6" w:rsidP="002277B6"/>
    <w:p w:rsidR="002277B6" w:rsidRDefault="002277B6" w:rsidP="002277B6">
      <w:r>
        <w:t>equation eqn1819d.LS LOG(ER1819) C LOG(ERALL) LOG(RMW1819) (LOG(RMW1819)-LOG(RMW1819(-1))) (LOG(RMW1819)-LOG(RMW1819(-2))) (LOG(RMW1819)-LOG(RMW1819(-3))) (LOG(RMW1819)-LOG(RMW1819(-4)))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results1819d) eqn1819d.LS </w:t>
      </w:r>
    </w:p>
    <w:p w:rsidR="002277B6" w:rsidRDefault="002277B6" w:rsidP="002277B6">
      <w:proofErr w:type="gramStart"/>
      <w:r>
        <w:t>results1819d.save(</w:t>
      </w:r>
      <w:proofErr w:type="gramEnd"/>
      <w:r>
        <w:t>t=csv)  results1819d</w:t>
      </w:r>
    </w:p>
    <w:p w:rsidR="002277B6" w:rsidRDefault="002277B6" w:rsidP="002277B6"/>
    <w:p w:rsidR="002277B6" w:rsidRDefault="002277B6" w:rsidP="002277B6">
      <w:r>
        <w:t xml:space="preserve">equation eqn1819aa.LS LOG(ER1819) C LOG(ERALL) LOG(RMW1819) (LOG(RMW1819)-LOG(RMW1819(-1))) (LOG(RMW1819)-LOG(RMW1819(-2))) (LOG(RMW1819)-LOG(RMW1819(-3))) </w:t>
      </w:r>
      <w:r>
        <w:lastRenderedPageBreak/>
        <w:t xml:space="preserve">(LOG(RMW1819)-LOG(RMW1819(-4)))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results1819aa) eqn1819aa.LS </w:t>
      </w:r>
    </w:p>
    <w:p w:rsidR="002277B6" w:rsidRDefault="002277B6" w:rsidP="002277B6">
      <w:proofErr w:type="gramStart"/>
      <w:r>
        <w:t>results1819aa.save(</w:t>
      </w:r>
      <w:proofErr w:type="gramEnd"/>
      <w:r>
        <w:t>t=csv)  results1819aa</w:t>
      </w:r>
    </w:p>
    <w:p w:rsidR="002277B6" w:rsidRDefault="002277B6" w:rsidP="002277B6"/>
    <w:p w:rsidR="002277B6" w:rsidRDefault="002277B6" w:rsidP="002277B6">
      <w:r>
        <w:t xml:space="preserve">equation eqn1819aaa.LS LOG(ER1819) C LOG(ERALL) LOG(RMW1819) (LOG(RMW1819)-LOG(RMW1819(-1))) (LOG(RMW1819)-LOG(RMW1819(-2))) (LOG(RMW1819)-LOG(RMW1819(-3))) (LOG(RMW1819)-LOG(RMW1819(-4)))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results1819aaa) eqn1819aaa.LS </w:t>
      </w:r>
    </w:p>
    <w:p w:rsidR="002277B6" w:rsidRDefault="002277B6" w:rsidP="002277B6">
      <w:proofErr w:type="gramStart"/>
      <w:r>
        <w:t>results1819aaa.save(</w:t>
      </w:r>
      <w:proofErr w:type="gramEnd"/>
      <w:r>
        <w:t>t=csv)  results1819aaa</w:t>
      </w:r>
    </w:p>
    <w:p w:rsidR="002277B6" w:rsidRDefault="002277B6" w:rsidP="002277B6"/>
    <w:p w:rsidR="002277B6" w:rsidRDefault="002277B6" w:rsidP="002277B6">
      <w:proofErr w:type="spellStart"/>
      <w:proofErr w:type="gramStart"/>
      <w:r>
        <w:t>smpl</w:t>
      </w:r>
      <w:proofErr w:type="spellEnd"/>
      <w:proofErr w:type="gramEnd"/>
      <w:r>
        <w:t xml:space="preserve"> sq1</w:t>
      </w:r>
    </w:p>
    <w:p w:rsidR="002277B6" w:rsidRDefault="002277B6" w:rsidP="002277B6"/>
    <w:p w:rsidR="002277B6" w:rsidRDefault="002277B6" w:rsidP="002277B6">
      <w:r>
        <w:t>'============20-24==================</w:t>
      </w:r>
    </w:p>
    <w:p w:rsidR="002277B6" w:rsidRDefault="002277B6" w:rsidP="002277B6"/>
    <w:p w:rsidR="002277B6" w:rsidRDefault="002277B6" w:rsidP="002277B6">
      <w:r>
        <w:t>equation eqn2024a.LS LOG(ER2024)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results2024a) eqn2024a.LS</w:t>
      </w:r>
    </w:p>
    <w:p w:rsidR="002277B6" w:rsidRDefault="002277B6" w:rsidP="002277B6">
      <w:proofErr w:type="gramStart"/>
      <w:r>
        <w:t>results2024a.save(</w:t>
      </w:r>
      <w:proofErr w:type="gramEnd"/>
      <w:r>
        <w:t xml:space="preserve">t=csv)  results2024a </w:t>
      </w:r>
    </w:p>
    <w:p w:rsidR="002277B6" w:rsidRDefault="002277B6" w:rsidP="002277B6"/>
    <w:p w:rsidR="002277B6" w:rsidRDefault="002277B6" w:rsidP="002277B6">
      <w:r>
        <w:t xml:space="preserve">equation eqn2024b.LS LOG(ER2024) C LOG(ERALL) LOG(RMWADL) (LOG(RMWADL)-LOG(RMWADL(-1))) (LOG(RMWADL)-LOG(RMWADL(-2))) (LOG(RMWADL)-LOG(RMWADL(-3))) (LOG(RMWADL)-LOG(RMWADL(-4))) LOG(RPI) LOG(RPI(-1)) LOG(RPI(-2)) LOG(RPI(-3)) LOG(RPI(-4)) T D1 D2 D3 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results2024b) eqn2024b.LS </w:t>
      </w:r>
    </w:p>
    <w:p w:rsidR="002277B6" w:rsidRDefault="002277B6" w:rsidP="002277B6">
      <w:proofErr w:type="gramStart"/>
      <w:r>
        <w:t>results2024b.save(</w:t>
      </w:r>
      <w:proofErr w:type="gramEnd"/>
      <w:r>
        <w:t>t=csv)  results2024b</w:t>
      </w:r>
    </w:p>
    <w:p w:rsidR="002277B6" w:rsidRDefault="002277B6" w:rsidP="002277B6"/>
    <w:p w:rsidR="002277B6" w:rsidRDefault="002277B6" w:rsidP="002277B6">
      <w:r>
        <w:lastRenderedPageBreak/>
        <w:t>equation eqn2024c.LS LOG(ER2024)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results2024c) eqn2024c.LS </w:t>
      </w:r>
    </w:p>
    <w:p w:rsidR="002277B6" w:rsidRDefault="002277B6" w:rsidP="002277B6">
      <w:proofErr w:type="gramStart"/>
      <w:r>
        <w:t>results2024c.save(</w:t>
      </w:r>
      <w:proofErr w:type="gramEnd"/>
      <w:r>
        <w:t>t=csv)  results2024c</w:t>
      </w:r>
    </w:p>
    <w:p w:rsidR="002277B6" w:rsidRDefault="002277B6" w:rsidP="002277B6"/>
    <w:p w:rsidR="002277B6" w:rsidRDefault="002277B6" w:rsidP="002277B6">
      <w:r>
        <w:t>equation eqn2024d.LS LOG(ER2024)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results2024d) eqn2024d.LS </w:t>
      </w:r>
    </w:p>
    <w:p w:rsidR="002277B6" w:rsidRDefault="002277B6" w:rsidP="002277B6">
      <w:proofErr w:type="gramStart"/>
      <w:r>
        <w:t>results2024d.save(</w:t>
      </w:r>
      <w:proofErr w:type="gramEnd"/>
      <w:r>
        <w:t>t=csv)  results2024d</w:t>
      </w:r>
    </w:p>
    <w:p w:rsidR="002277B6" w:rsidRDefault="002277B6" w:rsidP="002277B6"/>
    <w:p w:rsidR="002277B6" w:rsidRDefault="002277B6" w:rsidP="002277B6">
      <w:r>
        <w:t xml:space="preserve">equation eqn2024aa.LS LOG(ER2024)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results2024aa) eqn2024aa.LS </w:t>
      </w:r>
    </w:p>
    <w:p w:rsidR="002277B6" w:rsidRDefault="002277B6" w:rsidP="002277B6">
      <w:proofErr w:type="gramStart"/>
      <w:r>
        <w:t>results2024aa.save(</w:t>
      </w:r>
      <w:proofErr w:type="gramEnd"/>
      <w:r>
        <w:t>t=csv)  results2024aa</w:t>
      </w:r>
    </w:p>
    <w:p w:rsidR="002277B6" w:rsidRDefault="002277B6" w:rsidP="002277B6"/>
    <w:p w:rsidR="002277B6" w:rsidRDefault="002277B6" w:rsidP="002277B6">
      <w:r>
        <w:t xml:space="preserve">equation eqn2024aaa.LS LOG(ER2024)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results2024aaa) eqn2024aaa.LS </w:t>
      </w:r>
    </w:p>
    <w:p w:rsidR="002277B6" w:rsidRDefault="002277B6" w:rsidP="002277B6">
      <w:proofErr w:type="gramStart"/>
      <w:r>
        <w:t>results2024aaa.save(</w:t>
      </w:r>
      <w:proofErr w:type="gramEnd"/>
      <w:r>
        <w:t>t=csv)  results2024aaa</w:t>
      </w:r>
    </w:p>
    <w:p w:rsidR="002277B6" w:rsidRDefault="002277B6" w:rsidP="002277B6"/>
    <w:p w:rsidR="002277B6" w:rsidRDefault="002277B6" w:rsidP="002277B6">
      <w:r>
        <w:t>'============25-29==================</w:t>
      </w:r>
    </w:p>
    <w:p w:rsidR="002277B6" w:rsidRDefault="002277B6" w:rsidP="002277B6"/>
    <w:p w:rsidR="002277B6" w:rsidRDefault="002277B6" w:rsidP="002277B6">
      <w:r>
        <w:t>equation eqn2529a.LS LOG(ER2529) C LOG(ERALL) LOG(RMWADL) (LOG(RMWADL)-LOG(RMWADL(-1))) (LOG(RMWADL)-LOG(RMWADL(-2))) (LOG(RMWADL)-LOG(RMWADL(-3))) (LOG(RMWADL)-</w:t>
      </w:r>
      <w:r>
        <w:lastRenderedPageBreak/>
        <w:t>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results2529a) eqn2529a.LS</w:t>
      </w:r>
    </w:p>
    <w:p w:rsidR="002277B6" w:rsidRDefault="002277B6" w:rsidP="002277B6">
      <w:proofErr w:type="gramStart"/>
      <w:r>
        <w:t>results2529a.save(</w:t>
      </w:r>
      <w:proofErr w:type="gramEnd"/>
      <w:r>
        <w:t xml:space="preserve">t=csv)  results2529a </w:t>
      </w:r>
    </w:p>
    <w:p w:rsidR="002277B6" w:rsidRDefault="002277B6" w:rsidP="002277B6"/>
    <w:p w:rsidR="002277B6" w:rsidRDefault="002277B6" w:rsidP="002277B6">
      <w:r>
        <w:t>equation eqn2529b.LS LOG(ER2529) C LOG(ERALL) LOG(RMWADL) (LOG(RMWADL)-LOG(RMWADL(-1))) (LOG(RMWADL)-LOG(RMWADL(-2))) (LOG(RMWADL)-LOG(RMWADL(-3))) (LOG(RMWADL)-LOG(RMWADL(-4)))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results2529b) eqn2529b.LS </w:t>
      </w:r>
    </w:p>
    <w:p w:rsidR="002277B6" w:rsidRDefault="002277B6" w:rsidP="002277B6">
      <w:proofErr w:type="gramStart"/>
      <w:r>
        <w:t>results2529b.save(</w:t>
      </w:r>
      <w:proofErr w:type="gramEnd"/>
      <w:r>
        <w:t>t=csv)  results2529b</w:t>
      </w:r>
    </w:p>
    <w:p w:rsidR="002277B6" w:rsidRDefault="002277B6" w:rsidP="002277B6"/>
    <w:p w:rsidR="002277B6" w:rsidRDefault="002277B6" w:rsidP="002277B6">
      <w:r>
        <w:t>equation eqn2529c.LS LOG(ER2529)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results2529c) eqn2529c.LS </w:t>
      </w:r>
    </w:p>
    <w:p w:rsidR="002277B6" w:rsidRDefault="002277B6" w:rsidP="002277B6">
      <w:proofErr w:type="gramStart"/>
      <w:r>
        <w:t>results2529c.save(</w:t>
      </w:r>
      <w:proofErr w:type="gramEnd"/>
      <w:r>
        <w:t>t=csv)  results2529c</w:t>
      </w:r>
    </w:p>
    <w:p w:rsidR="002277B6" w:rsidRDefault="002277B6" w:rsidP="002277B6"/>
    <w:p w:rsidR="002277B6" w:rsidRDefault="002277B6" w:rsidP="002277B6">
      <w:r>
        <w:t>equation eqn2529d.LS LOG(ER2529)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results2529d) eqn2529d.LS </w:t>
      </w:r>
    </w:p>
    <w:p w:rsidR="002277B6" w:rsidRDefault="002277B6" w:rsidP="002277B6">
      <w:proofErr w:type="gramStart"/>
      <w:r>
        <w:t>results2529d.save(</w:t>
      </w:r>
      <w:proofErr w:type="gramEnd"/>
      <w:r>
        <w:t>t=csv)  results2529d</w:t>
      </w:r>
    </w:p>
    <w:p w:rsidR="002277B6" w:rsidRDefault="002277B6" w:rsidP="002277B6"/>
    <w:p w:rsidR="002277B6" w:rsidRDefault="002277B6" w:rsidP="002277B6">
      <w:r>
        <w:t xml:space="preserve">equation eqn2529aa.LS LOG(ER2529)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results2529aa) eqn2529aa.LS </w:t>
      </w:r>
    </w:p>
    <w:p w:rsidR="002277B6" w:rsidRDefault="002277B6" w:rsidP="002277B6">
      <w:proofErr w:type="gramStart"/>
      <w:r>
        <w:t>results2529aa.save(</w:t>
      </w:r>
      <w:proofErr w:type="gramEnd"/>
      <w:r>
        <w:t>t=csv)  results2529aa</w:t>
      </w:r>
    </w:p>
    <w:p w:rsidR="002277B6" w:rsidRDefault="002277B6" w:rsidP="002277B6"/>
    <w:p w:rsidR="002277B6" w:rsidRDefault="002277B6" w:rsidP="002277B6">
      <w:r>
        <w:lastRenderedPageBreak/>
        <w:t xml:space="preserve">equation eqn2529aaa.LS LOG(ER2529)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results2529aaa) eqn2529aaa.LS </w:t>
      </w:r>
    </w:p>
    <w:p w:rsidR="002277B6" w:rsidRDefault="002277B6" w:rsidP="002277B6">
      <w:proofErr w:type="gramStart"/>
      <w:r>
        <w:t>results2529aaa.save(</w:t>
      </w:r>
      <w:proofErr w:type="gramEnd"/>
      <w:r>
        <w:t>t=csv)  results2529aaa</w:t>
      </w:r>
    </w:p>
    <w:p w:rsidR="002277B6" w:rsidRDefault="002277B6" w:rsidP="002277B6"/>
    <w:p w:rsidR="002277B6" w:rsidRDefault="002277B6" w:rsidP="002277B6">
      <w:r>
        <w:t>'============30-39==================</w:t>
      </w:r>
    </w:p>
    <w:p w:rsidR="002277B6" w:rsidRDefault="002277B6" w:rsidP="002277B6"/>
    <w:p w:rsidR="002277B6" w:rsidRDefault="002277B6" w:rsidP="002277B6">
      <w:r>
        <w:t>equation eqn3039a.LS LOG(ER3039)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results3039a) eqn3039a.LS</w:t>
      </w:r>
    </w:p>
    <w:p w:rsidR="002277B6" w:rsidRDefault="002277B6" w:rsidP="002277B6">
      <w:proofErr w:type="gramStart"/>
      <w:r>
        <w:t>results3039a.save(</w:t>
      </w:r>
      <w:proofErr w:type="gramEnd"/>
      <w:r>
        <w:t xml:space="preserve">t=csv)  results3039a </w:t>
      </w:r>
    </w:p>
    <w:p w:rsidR="002277B6" w:rsidRDefault="002277B6" w:rsidP="002277B6"/>
    <w:p w:rsidR="002277B6" w:rsidRDefault="002277B6" w:rsidP="002277B6">
      <w:r>
        <w:t>equation eqn3039b.LS LOG(ER3039) C LOG(ERALL) LOG(RMWADL) (LOG(RMWADL)-LOG(RMWADL(-1))) (LOG(RMWADL)-LOG(RMWADL(-2))) (LOG(RMWADL)-LOG(RMWADL(-3))) (LOG(RMWADL)-LOG(RMWADL(-4)))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results3039b) eqn3039b.LS </w:t>
      </w:r>
    </w:p>
    <w:p w:rsidR="002277B6" w:rsidRDefault="002277B6" w:rsidP="002277B6">
      <w:proofErr w:type="gramStart"/>
      <w:r>
        <w:t>results3039b.save(</w:t>
      </w:r>
      <w:proofErr w:type="gramEnd"/>
      <w:r>
        <w:t>t=csv)  results3039b</w:t>
      </w:r>
    </w:p>
    <w:p w:rsidR="002277B6" w:rsidRDefault="002277B6" w:rsidP="002277B6"/>
    <w:p w:rsidR="002277B6" w:rsidRDefault="002277B6" w:rsidP="002277B6">
      <w:r>
        <w:t>equation eqn3039c.LS LOG(ER3039)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results3039c) eqn3039c.LS </w:t>
      </w:r>
    </w:p>
    <w:p w:rsidR="002277B6" w:rsidRDefault="002277B6" w:rsidP="002277B6">
      <w:proofErr w:type="gramStart"/>
      <w:r>
        <w:t>results3039c.save(</w:t>
      </w:r>
      <w:proofErr w:type="gramEnd"/>
      <w:r>
        <w:t>t=csv)  results3039c</w:t>
      </w:r>
    </w:p>
    <w:p w:rsidR="002277B6" w:rsidRDefault="002277B6" w:rsidP="002277B6"/>
    <w:p w:rsidR="002277B6" w:rsidRDefault="002277B6" w:rsidP="002277B6">
      <w:r>
        <w:t>equation eqn3039d.LS LOG(ER3039)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lastRenderedPageBreak/>
        <w:t>freeze(</w:t>
      </w:r>
      <w:proofErr w:type="gramEnd"/>
      <w:r>
        <w:t xml:space="preserve">results3039d) eqn3039d.LS </w:t>
      </w:r>
    </w:p>
    <w:p w:rsidR="002277B6" w:rsidRDefault="002277B6" w:rsidP="002277B6">
      <w:proofErr w:type="gramStart"/>
      <w:r>
        <w:t>results3039d.save(</w:t>
      </w:r>
      <w:proofErr w:type="gramEnd"/>
      <w:r>
        <w:t>t=csv)  results3039d</w:t>
      </w:r>
    </w:p>
    <w:p w:rsidR="002277B6" w:rsidRDefault="002277B6" w:rsidP="002277B6"/>
    <w:p w:rsidR="002277B6" w:rsidRDefault="002277B6" w:rsidP="002277B6">
      <w:r>
        <w:t xml:space="preserve">equation eqn3039aa.LS LOG(ER3039)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results3039aa) eqn3039aa.LS </w:t>
      </w:r>
    </w:p>
    <w:p w:rsidR="002277B6" w:rsidRDefault="002277B6" w:rsidP="002277B6">
      <w:proofErr w:type="gramStart"/>
      <w:r>
        <w:t>results3039aa.save(</w:t>
      </w:r>
      <w:proofErr w:type="gramEnd"/>
      <w:r>
        <w:t>t=csv)  results3039aa</w:t>
      </w:r>
    </w:p>
    <w:p w:rsidR="002277B6" w:rsidRDefault="002277B6" w:rsidP="002277B6"/>
    <w:p w:rsidR="002277B6" w:rsidRDefault="002277B6" w:rsidP="002277B6">
      <w:r>
        <w:t xml:space="preserve">equation eqn3039aaa.LS LOG(ER3039)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results3039aaa) eqn3039aaa.LS </w:t>
      </w:r>
    </w:p>
    <w:p w:rsidR="002277B6" w:rsidRDefault="002277B6" w:rsidP="002277B6">
      <w:proofErr w:type="gramStart"/>
      <w:r>
        <w:t>results3039aaa.save(</w:t>
      </w:r>
      <w:proofErr w:type="gramEnd"/>
      <w:r>
        <w:t>t=csv)  results3039aaa</w:t>
      </w:r>
    </w:p>
    <w:p w:rsidR="002277B6" w:rsidRDefault="002277B6" w:rsidP="002277B6"/>
    <w:p w:rsidR="002277B6" w:rsidRDefault="002277B6" w:rsidP="002277B6">
      <w:r>
        <w:t>'============40-49==================</w:t>
      </w:r>
    </w:p>
    <w:p w:rsidR="002277B6" w:rsidRDefault="002277B6" w:rsidP="002277B6"/>
    <w:p w:rsidR="002277B6" w:rsidRDefault="002277B6" w:rsidP="002277B6">
      <w:r>
        <w:t>equation eqn4049a.LS LOG(ER4049)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results4049a) eqn4049a.LS</w:t>
      </w:r>
    </w:p>
    <w:p w:rsidR="002277B6" w:rsidRDefault="002277B6" w:rsidP="002277B6">
      <w:proofErr w:type="gramStart"/>
      <w:r>
        <w:t>results4049a.save(</w:t>
      </w:r>
      <w:proofErr w:type="gramEnd"/>
      <w:r>
        <w:t xml:space="preserve">t=csv)  results4049a </w:t>
      </w:r>
    </w:p>
    <w:p w:rsidR="002277B6" w:rsidRDefault="002277B6" w:rsidP="002277B6"/>
    <w:p w:rsidR="002277B6" w:rsidRDefault="002277B6" w:rsidP="002277B6">
      <w:r>
        <w:t>equation eqn4049b.LS LOG(ER4049) C LOG(ERALL) LOG(RMWADL) (LOG(RMWADL)-LOG(RMWADL(-1))) (LOG(RMWADL)-LOG(RMWADL(-2))) (LOG(RMWADL)-LOG(RMWADL(-3))) (LOG(RMWADL)-LOG(RMWADL(-4)))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results4049b) eqn4049b.LS </w:t>
      </w:r>
    </w:p>
    <w:p w:rsidR="002277B6" w:rsidRDefault="002277B6" w:rsidP="002277B6">
      <w:proofErr w:type="gramStart"/>
      <w:r>
        <w:t>results4049b.save(</w:t>
      </w:r>
      <w:proofErr w:type="gramEnd"/>
      <w:r>
        <w:t>t=csv)  results4049b</w:t>
      </w:r>
    </w:p>
    <w:p w:rsidR="002277B6" w:rsidRDefault="002277B6" w:rsidP="002277B6"/>
    <w:p w:rsidR="002277B6" w:rsidRDefault="002277B6" w:rsidP="002277B6">
      <w:r>
        <w:t>equation eqn4049c.LS LOG(ER4049)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results4049c) eqn4049c.LS </w:t>
      </w:r>
    </w:p>
    <w:p w:rsidR="002277B6" w:rsidRDefault="002277B6" w:rsidP="002277B6">
      <w:proofErr w:type="gramStart"/>
      <w:r>
        <w:t>results4049c.save(</w:t>
      </w:r>
      <w:proofErr w:type="gramEnd"/>
      <w:r>
        <w:t>t=csv)  results4049c</w:t>
      </w:r>
    </w:p>
    <w:p w:rsidR="002277B6" w:rsidRDefault="002277B6" w:rsidP="002277B6"/>
    <w:p w:rsidR="002277B6" w:rsidRDefault="002277B6" w:rsidP="002277B6">
      <w:r>
        <w:t>equation eqn4049d.LS LOG(ER4049)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results4049d) eqn4049d.LS </w:t>
      </w:r>
    </w:p>
    <w:p w:rsidR="002277B6" w:rsidRDefault="002277B6" w:rsidP="002277B6">
      <w:proofErr w:type="gramStart"/>
      <w:r>
        <w:t>results4049d.save(</w:t>
      </w:r>
      <w:proofErr w:type="gramEnd"/>
      <w:r>
        <w:t>t=csv)  results4049d</w:t>
      </w:r>
    </w:p>
    <w:p w:rsidR="002277B6" w:rsidRDefault="002277B6" w:rsidP="002277B6"/>
    <w:p w:rsidR="002277B6" w:rsidRDefault="002277B6" w:rsidP="002277B6">
      <w:r>
        <w:t xml:space="preserve">equation eqn4049aa.LS LOG(ER4049)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results4049aa) eqn4049aa.LS </w:t>
      </w:r>
    </w:p>
    <w:p w:rsidR="002277B6" w:rsidRDefault="002277B6" w:rsidP="002277B6">
      <w:proofErr w:type="gramStart"/>
      <w:r>
        <w:t>results4049aa.save(</w:t>
      </w:r>
      <w:proofErr w:type="gramEnd"/>
      <w:r>
        <w:t>t=csv)  results4049aa</w:t>
      </w:r>
    </w:p>
    <w:p w:rsidR="002277B6" w:rsidRDefault="002277B6" w:rsidP="002277B6"/>
    <w:p w:rsidR="002277B6" w:rsidRDefault="002277B6" w:rsidP="002277B6">
      <w:r>
        <w:t xml:space="preserve">equation eqn4049aaa.LS LOG(ER4049)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results4049aaa) eqn4049aaa.LS </w:t>
      </w:r>
    </w:p>
    <w:p w:rsidR="002277B6" w:rsidRDefault="002277B6" w:rsidP="002277B6">
      <w:proofErr w:type="gramStart"/>
      <w:r>
        <w:t>results4049aaa.save(</w:t>
      </w:r>
      <w:proofErr w:type="gramEnd"/>
      <w:r>
        <w:t>t=csv)  results4049aaa</w:t>
      </w:r>
    </w:p>
    <w:p w:rsidR="002277B6" w:rsidRDefault="002277B6" w:rsidP="002277B6"/>
    <w:p w:rsidR="002277B6" w:rsidRDefault="002277B6" w:rsidP="002277B6"/>
    <w:p w:rsidR="002277B6" w:rsidRDefault="002277B6" w:rsidP="002277B6">
      <w:r>
        <w:t>'============50-59==================</w:t>
      </w:r>
    </w:p>
    <w:p w:rsidR="002277B6" w:rsidRDefault="002277B6" w:rsidP="002277B6"/>
    <w:p w:rsidR="002277B6" w:rsidRDefault="002277B6" w:rsidP="002277B6">
      <w:r>
        <w:lastRenderedPageBreak/>
        <w:t>equation eqn5059a.LS LOG(ER5059)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>results5059a) eqn5059a.LS</w:t>
      </w:r>
    </w:p>
    <w:p w:rsidR="002277B6" w:rsidRDefault="002277B6" w:rsidP="002277B6">
      <w:proofErr w:type="gramStart"/>
      <w:r>
        <w:t>results5059a.save(</w:t>
      </w:r>
      <w:proofErr w:type="gramEnd"/>
      <w:r>
        <w:t xml:space="preserve">t=csv)  results5059a </w:t>
      </w:r>
    </w:p>
    <w:p w:rsidR="002277B6" w:rsidRDefault="002277B6" w:rsidP="002277B6"/>
    <w:p w:rsidR="002277B6" w:rsidRDefault="002277B6" w:rsidP="002277B6">
      <w:r>
        <w:t>equation eqn5059b.LS LOG(ER5059) C LOG(ERALL) LOG(RMWADL) (LOG(RMWADL)-LOG(RMWADL(-1))) (LOG(RMWADL)-LOG(RMWADL(-2))) (LOG(RMWADL)-LOG(RMWADL(-3))) (LOG(RMWADL)-LOG(RMWADL(-4)))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results5059b) eqn5059b.LS </w:t>
      </w:r>
    </w:p>
    <w:p w:rsidR="002277B6" w:rsidRDefault="002277B6" w:rsidP="002277B6">
      <w:proofErr w:type="gramStart"/>
      <w:r>
        <w:t>results5059b.save(</w:t>
      </w:r>
      <w:proofErr w:type="gramEnd"/>
      <w:r>
        <w:t>t=csv)  results5059b</w:t>
      </w:r>
    </w:p>
    <w:p w:rsidR="002277B6" w:rsidRDefault="002277B6" w:rsidP="002277B6"/>
    <w:p w:rsidR="002277B6" w:rsidRDefault="002277B6" w:rsidP="002277B6">
      <w:r>
        <w:t>equation eqn5059c.LS LOG(ER5059)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results5059c) eqn5059c.LS </w:t>
      </w:r>
    </w:p>
    <w:p w:rsidR="002277B6" w:rsidRDefault="002277B6" w:rsidP="002277B6">
      <w:proofErr w:type="gramStart"/>
      <w:r>
        <w:t>results5059c.save(</w:t>
      </w:r>
      <w:proofErr w:type="gramEnd"/>
      <w:r>
        <w:t>t=csv)  results5059c</w:t>
      </w:r>
    </w:p>
    <w:p w:rsidR="002277B6" w:rsidRDefault="002277B6" w:rsidP="002277B6"/>
    <w:p w:rsidR="002277B6" w:rsidRDefault="002277B6" w:rsidP="002277B6">
      <w:r>
        <w:t>equation eqn5059d.LS LOG(ER5059)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results5059d) eqn5059d.LS </w:t>
      </w:r>
    </w:p>
    <w:p w:rsidR="002277B6" w:rsidRDefault="002277B6" w:rsidP="002277B6">
      <w:proofErr w:type="gramStart"/>
      <w:r>
        <w:t>results5059d.save(</w:t>
      </w:r>
      <w:proofErr w:type="gramEnd"/>
      <w:r>
        <w:t>t=csv)  results5059d</w:t>
      </w:r>
    </w:p>
    <w:p w:rsidR="002277B6" w:rsidRDefault="002277B6" w:rsidP="002277B6"/>
    <w:p w:rsidR="002277B6" w:rsidRDefault="002277B6" w:rsidP="002277B6">
      <w:r>
        <w:t xml:space="preserve">equation eqn5059aa.LS LOG(ER5059)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results5059aa) eqn5059aa.LS </w:t>
      </w:r>
    </w:p>
    <w:p w:rsidR="002277B6" w:rsidRDefault="002277B6" w:rsidP="002277B6">
      <w:proofErr w:type="gramStart"/>
      <w:r>
        <w:t>results5059aa.save(</w:t>
      </w:r>
      <w:proofErr w:type="gramEnd"/>
      <w:r>
        <w:t>t=csv)  results5059aa</w:t>
      </w:r>
    </w:p>
    <w:p w:rsidR="002277B6" w:rsidRDefault="002277B6" w:rsidP="002277B6"/>
    <w:p w:rsidR="002277B6" w:rsidRDefault="002277B6" w:rsidP="002277B6">
      <w:r>
        <w:lastRenderedPageBreak/>
        <w:t xml:space="preserve">equation eqn5059aaa.LS LOG(ER5059)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results5059aaa) eqn5059aaa.LS </w:t>
      </w:r>
    </w:p>
    <w:p w:rsidR="002277B6" w:rsidRDefault="002277B6" w:rsidP="002277B6">
      <w:proofErr w:type="gramStart"/>
      <w:r>
        <w:t>results5059aaa.save(</w:t>
      </w:r>
      <w:proofErr w:type="gramEnd"/>
      <w:r>
        <w:t>t=csv)  results5059aaa</w:t>
      </w:r>
    </w:p>
    <w:p w:rsidR="002277B6" w:rsidRDefault="002277B6" w:rsidP="002277B6"/>
    <w:p w:rsidR="002277B6" w:rsidRDefault="002277B6" w:rsidP="002277B6">
      <w:r>
        <w:t>'============PAC==================</w:t>
      </w:r>
    </w:p>
    <w:p w:rsidR="002277B6" w:rsidRDefault="002277B6" w:rsidP="002277B6"/>
    <w:p w:rsidR="002277B6" w:rsidRDefault="002277B6" w:rsidP="002277B6">
      <w:r>
        <w:t>equation eqnPACa.LS LOG(ERPAC)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resultsPACa</w:t>
      </w:r>
      <w:proofErr w:type="spellEnd"/>
      <w:r>
        <w:t>) eqnPACa.LS</w:t>
      </w:r>
    </w:p>
    <w:p w:rsidR="002277B6" w:rsidRDefault="002277B6" w:rsidP="002277B6">
      <w:proofErr w:type="spellStart"/>
      <w:proofErr w:type="gramStart"/>
      <w:r>
        <w:t>resultsPACa.save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resultsPACa</w:t>
      </w:r>
      <w:proofErr w:type="spellEnd"/>
      <w:r>
        <w:t xml:space="preserve"> </w:t>
      </w:r>
    </w:p>
    <w:p w:rsidR="002277B6" w:rsidRDefault="002277B6" w:rsidP="002277B6"/>
    <w:p w:rsidR="002277B6" w:rsidRDefault="002277B6" w:rsidP="002277B6">
      <w:r>
        <w:t>equation eqnPACb.LS LOG(ERPAC) C LOG(ERALL) LOG(RMWADL) (LOG(RMWADL)-LOG(RMWADL(-1))) (LOG(RMWADL)-LOG(RMWADL(-2))) (LOG(RMWADL)-LOG(RMWADL(-3))) (LOG(RMWADL)-LOG(RMWADL(-4))) LOG(RPI) LOG(RPI(-1)) LOG(RPI(-2)) LOG(RPI(-3)) LOG(RPI(-4))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resultsPACb</w:t>
      </w:r>
      <w:proofErr w:type="spellEnd"/>
      <w:r>
        <w:t xml:space="preserve">) eqnPACb.LS </w:t>
      </w:r>
    </w:p>
    <w:p w:rsidR="002277B6" w:rsidRDefault="002277B6" w:rsidP="002277B6">
      <w:proofErr w:type="spellStart"/>
      <w:proofErr w:type="gramStart"/>
      <w:r>
        <w:t>resultsPACb.save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resultsPACb</w:t>
      </w:r>
      <w:proofErr w:type="spellEnd"/>
    </w:p>
    <w:p w:rsidR="002277B6" w:rsidRDefault="002277B6" w:rsidP="002277B6"/>
    <w:p w:rsidR="002277B6" w:rsidRDefault="002277B6" w:rsidP="002277B6">
      <w:r>
        <w:t>equation eqnPACc.LS LOG(ERPAC) C LOG(ERALL) LOG(RMWADL) (LOG(RMWADL)-LOG(RMWADL(-1))) (LOG(RMWADL)-LOG(RMWADL(-2))) (LOG(RMWADL)-LOG(RMWADL(-3))) (LOG(RMWADL)-LOG(RMWADL(-4))) LOG(RAHEOT) LOG(RAHEOT(-1)) LOG(RAHEOT(-2)) LOG(RAHEOT(-3)) LOG(RAHEOT(-4))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resultsPACc</w:t>
      </w:r>
      <w:proofErr w:type="spellEnd"/>
      <w:r>
        <w:t xml:space="preserve">) eqnPACc.LS </w:t>
      </w:r>
    </w:p>
    <w:p w:rsidR="002277B6" w:rsidRDefault="002277B6" w:rsidP="002277B6">
      <w:proofErr w:type="spellStart"/>
      <w:proofErr w:type="gramStart"/>
      <w:r>
        <w:t>resultsPACc.save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resultsPACc</w:t>
      </w:r>
      <w:proofErr w:type="spellEnd"/>
    </w:p>
    <w:p w:rsidR="002277B6" w:rsidRDefault="002277B6" w:rsidP="002277B6"/>
    <w:p w:rsidR="002277B6" w:rsidRDefault="002277B6" w:rsidP="002277B6">
      <w:r>
        <w:t>equation eqnPACd.LS LOG(ERPAC) C LOG(ERALL) LOG(RMWADL) (LOG(RMWADL)-LOG(RMWADL(-1))) (LOG(RMWADL)-LOG(RMWADL(-2))) (LOG(RMWADL)-LOG(RMWADL(-3))) (LOG(RMWADL)-LOG(RMWADL(-4))) T D1 D2 D3 D8</w:t>
      </w:r>
    </w:p>
    <w:p w:rsidR="002277B6" w:rsidRDefault="002277B6" w:rsidP="002277B6">
      <w:proofErr w:type="gramStart"/>
      <w:r>
        <w:lastRenderedPageBreak/>
        <w:t>freeze(</w:t>
      </w:r>
      <w:proofErr w:type="spellStart"/>
      <w:proofErr w:type="gramEnd"/>
      <w:r>
        <w:t>resultsPACd</w:t>
      </w:r>
      <w:proofErr w:type="spellEnd"/>
      <w:r>
        <w:t xml:space="preserve">) eqnPACd.LS </w:t>
      </w:r>
    </w:p>
    <w:p w:rsidR="002277B6" w:rsidRDefault="002277B6" w:rsidP="002277B6">
      <w:proofErr w:type="spellStart"/>
      <w:proofErr w:type="gramStart"/>
      <w:r>
        <w:t>resultsPACd.save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resultsPACd</w:t>
      </w:r>
      <w:proofErr w:type="spellEnd"/>
    </w:p>
    <w:p w:rsidR="002277B6" w:rsidRDefault="002277B6" w:rsidP="002277B6"/>
    <w:p w:rsidR="002277B6" w:rsidRDefault="002277B6" w:rsidP="002277B6">
      <w:r>
        <w:t xml:space="preserve">equation eqnPACaa.LS LOG(ERPAC)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 D8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resultsPACaa</w:t>
      </w:r>
      <w:proofErr w:type="spellEnd"/>
      <w:r>
        <w:t xml:space="preserve">) eqnPACaa.LS </w:t>
      </w:r>
    </w:p>
    <w:p w:rsidR="002277B6" w:rsidRDefault="002277B6" w:rsidP="002277B6">
      <w:proofErr w:type="spellStart"/>
      <w:proofErr w:type="gramStart"/>
      <w:r>
        <w:t>resultsPACaa.save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resultsPACaa</w:t>
      </w:r>
      <w:proofErr w:type="spellEnd"/>
    </w:p>
    <w:p w:rsidR="002277B6" w:rsidRDefault="002277B6" w:rsidP="002277B6"/>
    <w:p w:rsidR="002277B6" w:rsidRDefault="002277B6" w:rsidP="002277B6">
      <w:r>
        <w:t xml:space="preserve">equation eqnPACaaa.LS LOG(ERPAC)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 D8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resultsPACaaa</w:t>
      </w:r>
      <w:proofErr w:type="spellEnd"/>
      <w:r>
        <w:t xml:space="preserve">) eqnPACaaa.LS </w:t>
      </w:r>
    </w:p>
    <w:p w:rsidR="002277B6" w:rsidRDefault="002277B6" w:rsidP="002277B6">
      <w:proofErr w:type="spellStart"/>
      <w:proofErr w:type="gramStart"/>
      <w:r>
        <w:t>resultsPACaaa.save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resultsPACaaa</w:t>
      </w:r>
      <w:proofErr w:type="spellEnd"/>
    </w:p>
    <w:p w:rsidR="002277B6" w:rsidRDefault="002277B6" w:rsidP="002277B6"/>
    <w:p w:rsidR="002277B6" w:rsidRDefault="002277B6" w:rsidP="002277B6"/>
    <w:p w:rsidR="002277B6" w:rsidRDefault="002277B6" w:rsidP="002277B6">
      <w:r>
        <w:t>'============MAO==================</w:t>
      </w:r>
    </w:p>
    <w:p w:rsidR="002277B6" w:rsidRDefault="002277B6" w:rsidP="002277B6"/>
    <w:p w:rsidR="002277B6" w:rsidRDefault="002277B6" w:rsidP="002277B6">
      <w:r>
        <w:t>equation eqnMAOa.LS LOG(ERMAO)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resultsMAOa</w:t>
      </w:r>
      <w:proofErr w:type="spellEnd"/>
      <w:r>
        <w:t>) eqnMAOa.LS</w:t>
      </w:r>
    </w:p>
    <w:p w:rsidR="002277B6" w:rsidRDefault="002277B6" w:rsidP="002277B6">
      <w:proofErr w:type="spellStart"/>
      <w:proofErr w:type="gramStart"/>
      <w:r>
        <w:t>resultsMAOa.save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resultsMAOa</w:t>
      </w:r>
      <w:proofErr w:type="spellEnd"/>
      <w:r>
        <w:t xml:space="preserve"> </w:t>
      </w:r>
    </w:p>
    <w:p w:rsidR="002277B6" w:rsidRDefault="002277B6" w:rsidP="002277B6"/>
    <w:p w:rsidR="002277B6" w:rsidRDefault="002277B6" w:rsidP="002277B6">
      <w:r>
        <w:t>equation eqnMAOb.LS LOG(ERMAO) C LOG(ERALL) LOG(RMWADL) (LOG(RMWADL)-LOG(RMWADL(-1))) (LOG(RMWADL)-LOG(RMWADL(-2))) (LOG(RMWADL)-LOG(RMWADL(-3))) (LOG(RMWADL)-LOG(RMWADL(-4))) LOG(RPI) LOG(RPI(-1)) LOG(RPI(-2)) LOG(RPI(-3)) LOG(RPI(-4))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resultsMAOb</w:t>
      </w:r>
      <w:proofErr w:type="spellEnd"/>
      <w:r>
        <w:t xml:space="preserve">) eqnMAOb.LS </w:t>
      </w:r>
    </w:p>
    <w:p w:rsidR="002277B6" w:rsidRDefault="002277B6" w:rsidP="002277B6">
      <w:proofErr w:type="spellStart"/>
      <w:proofErr w:type="gramStart"/>
      <w:r>
        <w:t>resultsMAOb.save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resultsMAOb</w:t>
      </w:r>
      <w:proofErr w:type="spellEnd"/>
    </w:p>
    <w:p w:rsidR="002277B6" w:rsidRDefault="002277B6" w:rsidP="002277B6"/>
    <w:p w:rsidR="002277B6" w:rsidRDefault="002277B6" w:rsidP="002277B6">
      <w:r>
        <w:t>equation eqnMAOc.LS LOG(ERMAO) C LOG(ERALL) LOG(RMWADL) (LOG(RMWADL)-LOG(RMWADL(-1))) (LOG(RMWADL)-LOG(RMWADL(-2))) (LOG(RMWADL)-LOG(RMWADL(-3))) (LOG(RMWADL)-LOG(RMWADL(-4))) LOG(RAHEOT) LOG(RAHEOT(-1)) LOG(RAHEOT(-2)) LOG(RAHEOT(-3)) LOG(RAHEOT(-4))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resultsMAOc</w:t>
      </w:r>
      <w:proofErr w:type="spellEnd"/>
      <w:r>
        <w:t xml:space="preserve">) eqnMAOc.LS </w:t>
      </w:r>
    </w:p>
    <w:p w:rsidR="002277B6" w:rsidRDefault="002277B6" w:rsidP="002277B6">
      <w:proofErr w:type="spellStart"/>
      <w:proofErr w:type="gramStart"/>
      <w:r>
        <w:t>resultsMAOc.save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resultsMAOc</w:t>
      </w:r>
      <w:proofErr w:type="spellEnd"/>
    </w:p>
    <w:p w:rsidR="002277B6" w:rsidRDefault="002277B6" w:rsidP="002277B6"/>
    <w:p w:rsidR="002277B6" w:rsidRDefault="002277B6" w:rsidP="002277B6">
      <w:r>
        <w:t>equation eqnMAOd.LS LOG(ERMAO) C LOG(ERALL) LOG(RMWADL) (LOG(RMWADL)-LOG(RMWADL(-1))) (LOG(RMWADL)-LOG(RMWADL(-2))) (LOG(RMWADL)-LOG(RMWADL(-3))) (LOG(RMWADL)-LOG(RMWADL(-4))) T D1 D2 D3 D8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resultsMAOd</w:t>
      </w:r>
      <w:proofErr w:type="spellEnd"/>
      <w:r>
        <w:t xml:space="preserve">) eqnMAOd.LS </w:t>
      </w:r>
    </w:p>
    <w:p w:rsidR="002277B6" w:rsidRDefault="002277B6" w:rsidP="002277B6">
      <w:proofErr w:type="spellStart"/>
      <w:proofErr w:type="gramStart"/>
      <w:r>
        <w:t>resultsMAOd.save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resultsMAOd</w:t>
      </w:r>
      <w:proofErr w:type="spellEnd"/>
    </w:p>
    <w:p w:rsidR="002277B6" w:rsidRDefault="002277B6" w:rsidP="002277B6"/>
    <w:p w:rsidR="002277B6" w:rsidRDefault="002277B6" w:rsidP="002277B6">
      <w:r>
        <w:t xml:space="preserve">equation eqnMAOaa.LS LOG(ERMAO)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 D8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resultsMAOaa</w:t>
      </w:r>
      <w:proofErr w:type="spellEnd"/>
      <w:r>
        <w:t xml:space="preserve">) eqnMAOaa.LS </w:t>
      </w:r>
    </w:p>
    <w:p w:rsidR="002277B6" w:rsidRDefault="002277B6" w:rsidP="002277B6">
      <w:proofErr w:type="spellStart"/>
      <w:proofErr w:type="gramStart"/>
      <w:r>
        <w:t>resultsMAOaa.save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resultsMAOaa</w:t>
      </w:r>
      <w:proofErr w:type="spellEnd"/>
    </w:p>
    <w:p w:rsidR="002277B6" w:rsidRDefault="002277B6" w:rsidP="002277B6"/>
    <w:p w:rsidR="002277B6" w:rsidRDefault="002277B6" w:rsidP="002277B6">
      <w:r>
        <w:t xml:space="preserve">equation eqnMAOaaa.LS LOG(ERMAO)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 D8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resultsMAOaaa</w:t>
      </w:r>
      <w:proofErr w:type="spellEnd"/>
      <w:r>
        <w:t xml:space="preserve">) eqnMAOaaa.LS </w:t>
      </w:r>
    </w:p>
    <w:p w:rsidR="002277B6" w:rsidRDefault="002277B6" w:rsidP="002277B6">
      <w:proofErr w:type="spellStart"/>
      <w:proofErr w:type="gramStart"/>
      <w:r>
        <w:t>resultsMAOaaa.save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resultsMAOaaa</w:t>
      </w:r>
      <w:proofErr w:type="spellEnd"/>
    </w:p>
    <w:p w:rsidR="002277B6" w:rsidRDefault="002277B6" w:rsidP="002277B6"/>
    <w:p w:rsidR="002277B6" w:rsidRDefault="002277B6" w:rsidP="002277B6">
      <w:r>
        <w:t>'============FEM==================</w:t>
      </w:r>
    </w:p>
    <w:p w:rsidR="002277B6" w:rsidRDefault="002277B6" w:rsidP="002277B6"/>
    <w:p w:rsidR="002277B6" w:rsidRDefault="002277B6" w:rsidP="002277B6">
      <w:r>
        <w:lastRenderedPageBreak/>
        <w:t>equation eqnFEMa.LS LOG(ERFEM)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resultsFEMa</w:t>
      </w:r>
      <w:proofErr w:type="spellEnd"/>
      <w:r>
        <w:t>) eqnFEMa.LS</w:t>
      </w:r>
    </w:p>
    <w:p w:rsidR="002277B6" w:rsidRDefault="002277B6" w:rsidP="002277B6">
      <w:proofErr w:type="spellStart"/>
      <w:proofErr w:type="gramStart"/>
      <w:r>
        <w:t>resultsFEMa.save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resultsFEMa</w:t>
      </w:r>
      <w:proofErr w:type="spellEnd"/>
      <w:r>
        <w:t xml:space="preserve"> </w:t>
      </w:r>
    </w:p>
    <w:p w:rsidR="002277B6" w:rsidRDefault="002277B6" w:rsidP="002277B6"/>
    <w:p w:rsidR="002277B6" w:rsidRDefault="002277B6" w:rsidP="002277B6">
      <w:r>
        <w:t>equation eqnFEMb.LS LOG(ERFEM) C LOG(ERALL) LOG(RMWADL) (LOG(RMWADL)-LOG(RMWADL(-1))) (LOG(RMWADL)-LOG(RMWADL(-2))) (LOG(RMWADL)-LOG(RMWADL(-3))) (LOG(RMWADL)-LOG(RMWADL(-4))) LOG(RPI) LOG(RPI(-1)) LOG(RPI(-2)) LOG(RPI(-3)) LOG(RPI(-4)) T D1 D2 D3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resultsFEMb</w:t>
      </w:r>
      <w:proofErr w:type="spellEnd"/>
      <w:r>
        <w:t xml:space="preserve">) eqnFEMb.LS </w:t>
      </w:r>
    </w:p>
    <w:p w:rsidR="002277B6" w:rsidRDefault="002277B6" w:rsidP="002277B6">
      <w:proofErr w:type="spellStart"/>
      <w:proofErr w:type="gramStart"/>
      <w:r>
        <w:t>resultsFEMb.save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resultsFEMb</w:t>
      </w:r>
      <w:proofErr w:type="spellEnd"/>
    </w:p>
    <w:p w:rsidR="002277B6" w:rsidRDefault="002277B6" w:rsidP="002277B6"/>
    <w:p w:rsidR="002277B6" w:rsidRDefault="002277B6" w:rsidP="002277B6">
      <w:r>
        <w:t>equation eqnFEMc.LS LOG(ERFEM) C LOG(ERALL) LOG(RMWADL) (LOG(RMWADL)-LOG(RMWADL(-1))) (LOG(RMWADL)-LOG(RMWADL(-2))) (LOG(RMWADL)-LOG(RMWADL(-3))) (LOG(RMWADL)-LOG(RMWADL(-4))) LOG(RAHEOT) LOG(RAHEOT(-1)) LOG(RAHEOT(-2)) LOG(RAHEOT(-3)) LOG(RAHEOT(-4)) T D1 D2 D3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resultsFEMc</w:t>
      </w:r>
      <w:proofErr w:type="spellEnd"/>
      <w:r>
        <w:t xml:space="preserve">) eqnFEMc.LS </w:t>
      </w:r>
    </w:p>
    <w:p w:rsidR="002277B6" w:rsidRDefault="002277B6" w:rsidP="002277B6">
      <w:proofErr w:type="spellStart"/>
      <w:proofErr w:type="gramStart"/>
      <w:r>
        <w:t>resultsFEMc.save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resultsFEMc</w:t>
      </w:r>
      <w:proofErr w:type="spellEnd"/>
    </w:p>
    <w:p w:rsidR="002277B6" w:rsidRDefault="002277B6" w:rsidP="002277B6"/>
    <w:p w:rsidR="002277B6" w:rsidRDefault="002277B6" w:rsidP="002277B6">
      <w:r>
        <w:t>equation eqnFEMd.LS LOG(ERFEM) C LOG(ERALL) LOG(RMWADL) (LOG(RMWADL)-LOG(RMWADL(-1))) (LOG(RMWADL)-LOG(RMWADL(-2))) (LOG(RMWADL)-LOG(RMWADL(-3))) (LOG(RMWADL)-LOG(RMWADL(-4))) T D1 D2 D3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resultsFEMd</w:t>
      </w:r>
      <w:proofErr w:type="spellEnd"/>
      <w:r>
        <w:t xml:space="preserve">) eqnFEMd.LS </w:t>
      </w:r>
    </w:p>
    <w:p w:rsidR="002277B6" w:rsidRDefault="002277B6" w:rsidP="002277B6">
      <w:proofErr w:type="spellStart"/>
      <w:proofErr w:type="gramStart"/>
      <w:r>
        <w:t>resultsFEMd.save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resultsFEMd</w:t>
      </w:r>
      <w:proofErr w:type="spellEnd"/>
    </w:p>
    <w:p w:rsidR="002277B6" w:rsidRDefault="002277B6" w:rsidP="002277B6"/>
    <w:p w:rsidR="002277B6" w:rsidRDefault="002277B6" w:rsidP="002277B6">
      <w:r>
        <w:t xml:space="preserve">equation eqnFEMaa.LS LOG(ERFEM)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</w:t>
      </w:r>
      <w:proofErr w:type="spellStart"/>
      <w:r>
        <w:t>ar</w:t>
      </w:r>
      <w:proofErr w:type="spellEnd"/>
      <w:r>
        <w:t xml:space="preserve">(1) </w:t>
      </w:r>
      <w:proofErr w:type="spellStart"/>
      <w:r>
        <w:t>sar</w:t>
      </w:r>
      <w:proofErr w:type="spellEnd"/>
      <w:r>
        <w:t>(4)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resultsFEMaa</w:t>
      </w:r>
      <w:proofErr w:type="spellEnd"/>
      <w:r>
        <w:t xml:space="preserve">) eqnFEMaa.LS </w:t>
      </w:r>
    </w:p>
    <w:p w:rsidR="002277B6" w:rsidRDefault="002277B6" w:rsidP="002277B6">
      <w:proofErr w:type="spellStart"/>
      <w:proofErr w:type="gramStart"/>
      <w:r>
        <w:t>resultsFEMaa.save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resultsFEMaa</w:t>
      </w:r>
      <w:proofErr w:type="spellEnd"/>
    </w:p>
    <w:p w:rsidR="002277B6" w:rsidRDefault="002277B6" w:rsidP="002277B6"/>
    <w:p w:rsidR="002277B6" w:rsidRDefault="002277B6" w:rsidP="002277B6">
      <w:r>
        <w:lastRenderedPageBreak/>
        <w:t xml:space="preserve">equation eqnFEMaaa.LS LOG(ERFEM) C LOG(ERALL) LOG(RMWADL) (LOG(RMWADL)-LOG(RMWADL(-1))) (LOG(RMWADL)-LOG(RMWADL(-2))) (LOG(RMWADL)-LOG(RMWADL(-3))) (LOG(RMWADL)-LOG(RMWADL(-4))) LOG(RAHEOT) LOG(RAHEOT(-1)) LOG(RAHEOT(-2)) LOG(RAHEOT(-3)) LOG(RAHEOT(-4)) LOG(RPI) LOG(RPI(-1)) LOG(RPI(-2)) LOG(RPI(-3)) LOG(RPI(-4)) T D1 D2 D3 </w:t>
      </w:r>
      <w:proofErr w:type="spellStart"/>
      <w:r>
        <w:t>ar</w:t>
      </w:r>
      <w:proofErr w:type="spellEnd"/>
      <w:r>
        <w:t>(1)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resultsFEMaaa</w:t>
      </w:r>
      <w:proofErr w:type="spellEnd"/>
      <w:r>
        <w:t xml:space="preserve">) eqnFEMaaa.LS </w:t>
      </w:r>
    </w:p>
    <w:p w:rsidR="002277B6" w:rsidRDefault="002277B6" w:rsidP="002277B6">
      <w:proofErr w:type="spellStart"/>
      <w:proofErr w:type="gramStart"/>
      <w:r>
        <w:t>resultsFEMaaa.save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resultsFEMaaa</w:t>
      </w:r>
      <w:proofErr w:type="spellEnd"/>
    </w:p>
    <w:p w:rsidR="002277B6" w:rsidRDefault="002277B6" w:rsidP="002277B6"/>
    <w:p w:rsidR="002277B6" w:rsidRDefault="002277B6" w:rsidP="002277B6">
      <w:r>
        <w:t>'======================6) NZIER Results====================</w:t>
      </w:r>
    </w:p>
    <w:p w:rsidR="002277B6" w:rsidRDefault="002277B6" w:rsidP="002277B6"/>
    <w:p w:rsidR="002277B6" w:rsidRDefault="002277B6" w:rsidP="002277B6">
      <w:r>
        <w:t>'======================16-17==========================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zeqn1617aaa1.ls log(er1617) c log(er1617(-1))  kaitz1617 kaitz1617(-1) kaitz1617(-2)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log(wap1617/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mwdumsig1617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zresults1617aaa1) zeqn1617aaa1.LS </w:t>
      </w:r>
    </w:p>
    <w:p w:rsidR="002277B6" w:rsidRDefault="002277B6" w:rsidP="002277B6">
      <w:proofErr w:type="gramStart"/>
      <w:r>
        <w:t>zresults1617aaa1.save(</w:t>
      </w:r>
      <w:proofErr w:type="gramEnd"/>
      <w:r>
        <w:t>t=csv)  zresults1617aaa1</w:t>
      </w:r>
    </w:p>
    <w:p w:rsidR="002277B6" w:rsidRDefault="002277B6" w:rsidP="002277B6"/>
    <w:p w:rsidR="002277B6" w:rsidRDefault="002277B6" w:rsidP="002277B6">
      <w:r>
        <w:t>equation zeqn1617aaa01.ls d(log(er1617),0, 4) c log(er1617(-1)) d(log(er1617(-1)),0,4) kaitz1617 d(kaitz1617,0,4) d(kaitz1617(-1),0, 4) d(kaitz1617(-2),0,4) d(log(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), 0,4) d(log(wap1617/</w:t>
      </w:r>
      <w:proofErr w:type="spellStart"/>
      <w:r>
        <w:t>wapall</w:t>
      </w:r>
      <w:proofErr w:type="spellEnd"/>
      <w:r>
        <w:t xml:space="preserve">),0, 4) </w:t>
      </w:r>
      <w:proofErr w:type="spellStart"/>
      <w:r>
        <w:t>mwdumyouth</w:t>
      </w:r>
      <w:proofErr w:type="spellEnd"/>
      <w:r>
        <w:t xml:space="preserve"> mwdum01 mwdumsig1617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zresults1617aaa01) zeqn1617aaa01.LS </w:t>
      </w:r>
    </w:p>
    <w:p w:rsidR="002277B6" w:rsidRDefault="002277B6" w:rsidP="002277B6">
      <w:proofErr w:type="gramStart"/>
      <w:r>
        <w:t>zresults1617aaa01.save(</w:t>
      </w:r>
      <w:proofErr w:type="gramEnd"/>
      <w:r>
        <w:t>t=csv)  zresults1617aaa01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zeqn1617aaa2.ls log(er1617) c log(er1617(-1)) kaitz1617 kaitz1617(-1) kaitz1617(-2)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>) log(wap1617/</w:t>
      </w:r>
      <w:proofErr w:type="spellStart"/>
      <w:r>
        <w:t>wapall</w:t>
      </w:r>
      <w:proofErr w:type="spellEnd"/>
      <w:r>
        <w:t xml:space="preserve">)  </w:t>
      </w:r>
      <w:proofErr w:type="spellStart"/>
      <w:r>
        <w:t>mwdumyouth</w:t>
      </w:r>
      <w:proofErr w:type="spellEnd"/>
      <w:r>
        <w:t xml:space="preserve"> mwdum01 mwdumsig1617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zresults1617aaa2) zeqn1617aaa2.LS </w:t>
      </w:r>
    </w:p>
    <w:p w:rsidR="002277B6" w:rsidRDefault="002277B6" w:rsidP="002277B6">
      <w:proofErr w:type="gramStart"/>
      <w:r>
        <w:t>zresults1617aaa2.save(</w:t>
      </w:r>
      <w:proofErr w:type="gramEnd"/>
      <w:r>
        <w:t>t=csv)  zresults1617aaa2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zeqn1617aaa3.ls log(er1617) c log(er1617(-1)) kaitz1617 kaitz1617(-1) kaitz1617(-2) </w:t>
      </w:r>
      <w:proofErr w:type="spellStart"/>
      <w:r>
        <w:t>gdpcycle</w:t>
      </w:r>
      <w:proofErr w:type="spellEnd"/>
      <w:r>
        <w:t xml:space="preserve">  log(wap1617/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mwdumsig1617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zresults1617aaa3) zeqn1617aaa3.LS </w:t>
      </w:r>
    </w:p>
    <w:p w:rsidR="002277B6" w:rsidRDefault="002277B6" w:rsidP="002277B6">
      <w:proofErr w:type="gramStart"/>
      <w:r>
        <w:t>zresults1617aaa3.save(</w:t>
      </w:r>
      <w:proofErr w:type="gramEnd"/>
      <w:r>
        <w:t>t=csv)  zresults1617aaa3</w:t>
      </w:r>
    </w:p>
    <w:p w:rsidR="002277B6" w:rsidRDefault="002277B6" w:rsidP="002277B6"/>
    <w:p w:rsidR="002277B6" w:rsidRDefault="002277B6" w:rsidP="002277B6">
      <w:r>
        <w:lastRenderedPageBreak/>
        <w:t>equation zeqn1617aaa4.ls d(log(er1617),0,4) c  d(kaitz1617,0,4) d(kaitz1617(-1),0,4) d(kaitz1617(-2),0,4) d(log(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),0,4)  </w:t>
      </w:r>
      <w:proofErr w:type="spellStart"/>
      <w:r>
        <w:t>mwdumyouth</w:t>
      </w:r>
      <w:proofErr w:type="spellEnd"/>
      <w:r>
        <w:t xml:space="preserve"> mwdum01 mwdumsig1617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zresults1617aaa4) zeqn1617aaa4.LS </w:t>
      </w:r>
    </w:p>
    <w:p w:rsidR="002277B6" w:rsidRDefault="002277B6" w:rsidP="002277B6">
      <w:proofErr w:type="gramStart"/>
      <w:r>
        <w:t>zresults1617aaa4.save(</w:t>
      </w:r>
      <w:proofErr w:type="gramEnd"/>
      <w:r>
        <w:t>t=csv)  zresults1617aaa4</w:t>
      </w:r>
    </w:p>
    <w:p w:rsidR="002277B6" w:rsidRDefault="002277B6" w:rsidP="002277B6"/>
    <w:p w:rsidR="002277B6" w:rsidRDefault="002277B6" w:rsidP="002277B6">
      <w:r>
        <w:t>'===========impacts on employment=====================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zeqn1617emp.ls log(emp1617) c log(emp1617(-1))  kaitz1617 kaitz1617(-1) kaitz1617(-2)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log(wap1617/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mwdumsig1617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zresults1617emp) zeqn1617emp.LS </w:t>
      </w:r>
    </w:p>
    <w:p w:rsidR="002277B6" w:rsidRDefault="002277B6" w:rsidP="002277B6">
      <w:proofErr w:type="gramStart"/>
      <w:r>
        <w:t>zresults1617emp.save(</w:t>
      </w:r>
      <w:proofErr w:type="gramEnd"/>
      <w:r>
        <w:t>t=csv)  zresults1617emp</w:t>
      </w:r>
    </w:p>
    <w:p w:rsidR="002277B6" w:rsidRDefault="002277B6" w:rsidP="002277B6"/>
    <w:p w:rsidR="002277B6" w:rsidRDefault="002277B6" w:rsidP="002277B6">
      <w:r>
        <w:t>'======================================18-19===========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zeqn1819aaa1.ls log(er1819) c log(er1819(-1))  kaitz1819 kaitz1819(-1) kaitz1819(-2)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log(wap1819/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mwdumsig1819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zresults1819aaa1) zeqn1819aaa1.LS </w:t>
      </w:r>
    </w:p>
    <w:p w:rsidR="002277B6" w:rsidRDefault="002277B6" w:rsidP="002277B6">
      <w:proofErr w:type="gramStart"/>
      <w:r>
        <w:t>zresults1819aaa1.save(</w:t>
      </w:r>
      <w:proofErr w:type="gramEnd"/>
      <w:r>
        <w:t>t=csv)  zresults1819aaa1</w:t>
      </w:r>
    </w:p>
    <w:p w:rsidR="002277B6" w:rsidRDefault="002277B6" w:rsidP="002277B6"/>
    <w:p w:rsidR="002277B6" w:rsidRDefault="002277B6" w:rsidP="002277B6">
      <w:r>
        <w:t>equation zeqn1819aaa01.ls d(log(er1819),0, 4) c log(er1819(-1)) d(log(er1819(-1)),0,4) kaitz1819 d(kaitz1819,0,4) d(kaitz1819(-1),0, 4) d(kaitz1819(-2),0,4) d(log(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), 0,4) d(log(wap1819/</w:t>
      </w:r>
      <w:proofErr w:type="spellStart"/>
      <w:r>
        <w:t>wapall</w:t>
      </w:r>
      <w:proofErr w:type="spellEnd"/>
      <w:r>
        <w:t xml:space="preserve">),0, 4) </w:t>
      </w:r>
      <w:proofErr w:type="spellStart"/>
      <w:r>
        <w:t>mwdumyouth</w:t>
      </w:r>
      <w:proofErr w:type="spellEnd"/>
      <w:r>
        <w:t xml:space="preserve"> mwdum01 mwdumsig1819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zresults1819aaa01) zeqn1819aaa01.LS </w:t>
      </w:r>
    </w:p>
    <w:p w:rsidR="002277B6" w:rsidRDefault="002277B6" w:rsidP="002277B6">
      <w:proofErr w:type="gramStart"/>
      <w:r>
        <w:t>zresults1819aaa01.save(</w:t>
      </w:r>
      <w:proofErr w:type="gramEnd"/>
      <w:r>
        <w:t>t=csv)  zresults1819aaa01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zeqn1819aaa2.ls log(er1819) c log(er1819(-1)) kaitz1819 kaitz1819(-1) kaitz1819(-2)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>) log(wap1819/</w:t>
      </w:r>
      <w:proofErr w:type="spellStart"/>
      <w:r>
        <w:t>wapall</w:t>
      </w:r>
      <w:proofErr w:type="spellEnd"/>
      <w:r>
        <w:t xml:space="preserve">)  </w:t>
      </w:r>
      <w:proofErr w:type="spellStart"/>
      <w:r>
        <w:t>mwdumyouth</w:t>
      </w:r>
      <w:proofErr w:type="spellEnd"/>
      <w:r>
        <w:t xml:space="preserve"> mwdum01 mwdumsig1819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zresults1819aaa2) zeqn1819aaa2.LS </w:t>
      </w:r>
    </w:p>
    <w:p w:rsidR="002277B6" w:rsidRDefault="002277B6" w:rsidP="002277B6">
      <w:proofErr w:type="gramStart"/>
      <w:r>
        <w:t>zresults1819aaa2.save(</w:t>
      </w:r>
      <w:proofErr w:type="gramEnd"/>
      <w:r>
        <w:t>t=csv)  zresults1819aaa2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zeqn1819aaa3.ls log(er1819) c log(er1819(-1)) kaitz1819 kaitz1819(-1) kaitz1819(-2) </w:t>
      </w:r>
      <w:proofErr w:type="spellStart"/>
      <w:r>
        <w:t>gdpcycle</w:t>
      </w:r>
      <w:proofErr w:type="spellEnd"/>
      <w:r>
        <w:t xml:space="preserve">  log(wap1819/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mwdumsig1819 t d1 d2 d3</w:t>
      </w:r>
    </w:p>
    <w:p w:rsidR="002277B6" w:rsidRDefault="002277B6" w:rsidP="002277B6">
      <w:proofErr w:type="gramStart"/>
      <w:r>
        <w:lastRenderedPageBreak/>
        <w:t>freeze(</w:t>
      </w:r>
      <w:proofErr w:type="gramEnd"/>
      <w:r>
        <w:t xml:space="preserve">zresults1819aaa3) zeqn1819aaa3.LS </w:t>
      </w:r>
    </w:p>
    <w:p w:rsidR="002277B6" w:rsidRDefault="002277B6" w:rsidP="002277B6">
      <w:proofErr w:type="gramStart"/>
      <w:r>
        <w:t>zresults1819aaa3.save(</w:t>
      </w:r>
      <w:proofErr w:type="gramEnd"/>
      <w:r>
        <w:t>t=csv)  zresults1819aaa3</w:t>
      </w:r>
    </w:p>
    <w:p w:rsidR="002277B6" w:rsidRDefault="002277B6" w:rsidP="002277B6"/>
    <w:p w:rsidR="002277B6" w:rsidRDefault="002277B6" w:rsidP="002277B6">
      <w:r>
        <w:t>equation zeqn1819aaa4.ls d(log(er1819),0,4) c  d(kaitz1819,0,4) d(kaitz1819(-1),0,4) d(kaitz1819(-2),0,4) d(log(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),0,4)  </w:t>
      </w:r>
      <w:proofErr w:type="spellStart"/>
      <w:r>
        <w:t>mwdumyouth</w:t>
      </w:r>
      <w:proofErr w:type="spellEnd"/>
      <w:r>
        <w:t xml:space="preserve"> mwdum01 mwdumsig1819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zresults1819aaa4) zeqn1819aaa4.LS </w:t>
      </w:r>
    </w:p>
    <w:p w:rsidR="002277B6" w:rsidRDefault="002277B6" w:rsidP="002277B6">
      <w:proofErr w:type="gramStart"/>
      <w:r>
        <w:t>zresults1819aaa4.save(</w:t>
      </w:r>
      <w:proofErr w:type="gramEnd"/>
      <w:r>
        <w:t>t=csv)  zresults1819aaa4</w:t>
      </w:r>
    </w:p>
    <w:p w:rsidR="002277B6" w:rsidRDefault="002277B6" w:rsidP="002277B6"/>
    <w:p w:rsidR="002277B6" w:rsidRDefault="002277B6" w:rsidP="002277B6">
      <w:r>
        <w:t>'===========impacts on employment=====================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zeqn1819emp.ls log(emp1819) c log(emp1819(-1))  kaitz1819 kaitz1819(-1) kaitz1819(-2)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log(wap1819/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mwdumsig1819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zresults1819emp) zeqn1819emp.LS </w:t>
      </w:r>
    </w:p>
    <w:p w:rsidR="002277B6" w:rsidRDefault="002277B6" w:rsidP="002277B6">
      <w:proofErr w:type="gramStart"/>
      <w:r>
        <w:t>zresults1819emp.save(</w:t>
      </w:r>
      <w:proofErr w:type="gramEnd"/>
      <w:r>
        <w:t>t=csv)  zresults1819emp</w:t>
      </w:r>
    </w:p>
    <w:p w:rsidR="002277B6" w:rsidRDefault="002277B6" w:rsidP="002277B6"/>
    <w:p w:rsidR="002277B6" w:rsidRDefault="002277B6" w:rsidP="002277B6"/>
    <w:p w:rsidR="002277B6" w:rsidRDefault="002277B6" w:rsidP="002277B6">
      <w:r>
        <w:t>'========================================20-24=========</w:t>
      </w:r>
    </w:p>
    <w:p w:rsidR="002277B6" w:rsidRDefault="002277B6" w:rsidP="002277B6">
      <w:r>
        <w:t>equation zeqn2024aaa1.ls log(er2024) c log(er2024(-1)) log(er2024(-2)) log(er2024(-3)) log(er2024(-4))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log(wap2024/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zresults2024aaa1) zeqn2024aaa1.LS </w:t>
      </w:r>
    </w:p>
    <w:p w:rsidR="002277B6" w:rsidRDefault="002277B6" w:rsidP="002277B6">
      <w:proofErr w:type="gramStart"/>
      <w:r>
        <w:t>zresults2024aaa1.save(</w:t>
      </w:r>
      <w:proofErr w:type="gramEnd"/>
      <w:r>
        <w:t>t=csv)  zresults2024aaa1</w:t>
      </w:r>
    </w:p>
    <w:p w:rsidR="002277B6" w:rsidRDefault="002277B6" w:rsidP="002277B6"/>
    <w:p w:rsidR="002277B6" w:rsidRDefault="002277B6" w:rsidP="002277B6">
      <w:r>
        <w:t>equation zeqn2024aaa2.ls log(er2024) c log(er2024(-1)) log(er2024(-2)) log(er2024(-3)) log(er2024(-4))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log(wap2024/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zresults2024aaa2) zeqn2024aaa2.LS </w:t>
      </w:r>
    </w:p>
    <w:p w:rsidR="002277B6" w:rsidRDefault="002277B6" w:rsidP="002277B6">
      <w:proofErr w:type="gramStart"/>
      <w:r>
        <w:t>zresults2024aaa2.save(</w:t>
      </w:r>
      <w:proofErr w:type="gramEnd"/>
      <w:r>
        <w:t>t=csv)  zresults2024aaa2</w:t>
      </w:r>
    </w:p>
    <w:p w:rsidR="002277B6" w:rsidRDefault="002277B6" w:rsidP="002277B6"/>
    <w:p w:rsidR="002277B6" w:rsidRDefault="002277B6" w:rsidP="002277B6">
      <w:r>
        <w:t xml:space="preserve">equation zeqn2024aaa3.ls log(er2024) c log(er2024(-1))log(er2024(-2)) log(er2024(-3)) log(er2024(-4))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t d1 d2 d3</w:t>
      </w:r>
    </w:p>
    <w:p w:rsidR="002277B6" w:rsidRDefault="002277B6" w:rsidP="002277B6">
      <w:proofErr w:type="gramStart"/>
      <w:r>
        <w:lastRenderedPageBreak/>
        <w:t>freeze(</w:t>
      </w:r>
      <w:proofErr w:type="gramEnd"/>
      <w:r>
        <w:t xml:space="preserve">zresults2024aaa3) zeqn2024aaa3.LS </w:t>
      </w:r>
    </w:p>
    <w:p w:rsidR="002277B6" w:rsidRDefault="002277B6" w:rsidP="002277B6">
      <w:proofErr w:type="gramStart"/>
      <w:r>
        <w:t>zresults2024aaa3.save(</w:t>
      </w:r>
      <w:proofErr w:type="gramEnd"/>
      <w:r>
        <w:t>t=csv)  zresults2024aaa3</w:t>
      </w:r>
    </w:p>
    <w:p w:rsidR="002277B6" w:rsidRDefault="002277B6" w:rsidP="002277B6"/>
    <w:p w:rsidR="002277B6" w:rsidRDefault="002277B6" w:rsidP="002277B6">
      <w:r>
        <w:t xml:space="preserve">equation zeqn2024aaa4.ls log(er2024) c log(er2024(-1))log(er2024(-2)) log(er2024(-3)) log(er2024(-4))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log(wap2024/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zresults2024aaa4) zeqn2024aaa4.LS </w:t>
      </w:r>
    </w:p>
    <w:p w:rsidR="002277B6" w:rsidRDefault="002277B6" w:rsidP="002277B6">
      <w:proofErr w:type="gramStart"/>
      <w:r>
        <w:t>zresults2024aaa4.save(</w:t>
      </w:r>
      <w:proofErr w:type="gramEnd"/>
      <w:r>
        <w:t>t=csv)  zresults2024aaa4</w:t>
      </w:r>
    </w:p>
    <w:p w:rsidR="002277B6" w:rsidRDefault="002277B6" w:rsidP="002277B6"/>
    <w:p w:rsidR="002277B6" w:rsidRDefault="002277B6" w:rsidP="002277B6">
      <w:r>
        <w:t>'=====================impact on employment===================</w:t>
      </w:r>
    </w:p>
    <w:p w:rsidR="002277B6" w:rsidRDefault="002277B6" w:rsidP="002277B6">
      <w:r>
        <w:t xml:space="preserve">equation zeqn2024emp.ls log(emp2024) c log(emp2024(-1))  </w:t>
      </w:r>
      <w:proofErr w:type="spellStart"/>
      <w:r>
        <w:t>kaitzadl</w:t>
      </w:r>
      <w:proofErr w:type="spellEnd"/>
      <w:r>
        <w:t xml:space="preserve"> 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log(wap2024/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zresults2024emp) zeqn2024emp.LS </w:t>
      </w:r>
    </w:p>
    <w:p w:rsidR="002277B6" w:rsidRDefault="002277B6" w:rsidP="002277B6">
      <w:proofErr w:type="gramStart"/>
      <w:r>
        <w:t>zresults2024emp.save(</w:t>
      </w:r>
      <w:proofErr w:type="gramEnd"/>
      <w:r>
        <w:t>t=csv)  zresults2024emp</w:t>
      </w:r>
    </w:p>
    <w:p w:rsidR="002277B6" w:rsidRDefault="002277B6" w:rsidP="002277B6"/>
    <w:p w:rsidR="002277B6" w:rsidRDefault="002277B6" w:rsidP="002277B6">
      <w:r>
        <w:t>'========================25-29=========================</w:t>
      </w:r>
    </w:p>
    <w:p w:rsidR="002277B6" w:rsidRDefault="002277B6" w:rsidP="002277B6">
      <w:r>
        <w:t>equation zeqn2529aaa1.ls log(er2529) c log(er2529(-1)) log(er2529(-2)) log(er2529(-3)) log(er2529(-4))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log(wap2529/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zresults2529aaa1) zeqn2529aaa1.LS </w:t>
      </w:r>
    </w:p>
    <w:p w:rsidR="002277B6" w:rsidRDefault="002277B6" w:rsidP="002277B6">
      <w:proofErr w:type="gramStart"/>
      <w:r>
        <w:t>zresults2529aaa1.save(</w:t>
      </w:r>
      <w:proofErr w:type="gramEnd"/>
      <w:r>
        <w:t>t=csv)  zresults2529aaa1</w:t>
      </w:r>
    </w:p>
    <w:p w:rsidR="002277B6" w:rsidRDefault="002277B6" w:rsidP="002277B6"/>
    <w:p w:rsidR="002277B6" w:rsidRDefault="002277B6" w:rsidP="002277B6">
      <w:r>
        <w:t>equation zeqn2529aaa2.ls log(er2529) c log(er2529(-1)) log(er2529(-2)) log(er2529(-3)) log(er2529(-4))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log(wap2529/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zresults2529aaa2) zeqn2529aaa2.LS </w:t>
      </w:r>
    </w:p>
    <w:p w:rsidR="002277B6" w:rsidRDefault="002277B6" w:rsidP="002277B6">
      <w:proofErr w:type="gramStart"/>
      <w:r>
        <w:t>zresults2529aaa2.save(</w:t>
      </w:r>
      <w:proofErr w:type="gramEnd"/>
      <w:r>
        <w:t>t=csv)  zresults2529aaa2</w:t>
      </w:r>
    </w:p>
    <w:p w:rsidR="002277B6" w:rsidRDefault="002277B6" w:rsidP="002277B6"/>
    <w:p w:rsidR="002277B6" w:rsidRDefault="002277B6" w:rsidP="002277B6">
      <w:r>
        <w:lastRenderedPageBreak/>
        <w:t xml:space="preserve">equation zeqn2529aaa3.ls log(er2529) c log(er2529(-1))log(er2529(-2)) log(er2529(-3)) log(er2529(-4))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zresults2529aaa3) zeqn2529aaa3.LS </w:t>
      </w:r>
    </w:p>
    <w:p w:rsidR="002277B6" w:rsidRDefault="002277B6" w:rsidP="002277B6">
      <w:proofErr w:type="gramStart"/>
      <w:r>
        <w:t>zresults2529aaa3.save(</w:t>
      </w:r>
      <w:proofErr w:type="gramEnd"/>
      <w:r>
        <w:t>t=csv)  zresults2529aaa3</w:t>
      </w:r>
    </w:p>
    <w:p w:rsidR="002277B6" w:rsidRDefault="002277B6" w:rsidP="002277B6"/>
    <w:p w:rsidR="002277B6" w:rsidRDefault="002277B6" w:rsidP="002277B6">
      <w:r>
        <w:t xml:space="preserve">equation zeqn2529aaa4.ls log(er2529) c log(er2529(-1))log(er2529(-2)) log(er2529(-3)) log(er2529(-4))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 xml:space="preserve">(-4) </w:t>
      </w:r>
      <w:proofErr w:type="spellStart"/>
      <w:r>
        <w:t>mwdumyouth</w:t>
      </w:r>
      <w:proofErr w:type="spellEnd"/>
      <w:r>
        <w:t xml:space="preserve"> mwdum01 log(wap2529/</w:t>
      </w:r>
      <w:proofErr w:type="spellStart"/>
      <w:r>
        <w:t>wapall</w:t>
      </w:r>
      <w:proofErr w:type="spellEnd"/>
      <w:r>
        <w:t>)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zresults2529aaa4) zeqn2529aaa4.LS </w:t>
      </w:r>
    </w:p>
    <w:p w:rsidR="002277B6" w:rsidRDefault="002277B6" w:rsidP="002277B6">
      <w:proofErr w:type="gramStart"/>
      <w:r>
        <w:t>zresults2529aaa4.save(</w:t>
      </w:r>
      <w:proofErr w:type="gramEnd"/>
      <w:r>
        <w:t>t=csv)  zresults2529aaa4</w:t>
      </w:r>
    </w:p>
    <w:p w:rsidR="002277B6" w:rsidRDefault="002277B6" w:rsidP="002277B6"/>
    <w:p w:rsidR="002277B6" w:rsidRDefault="002277B6" w:rsidP="002277B6">
      <w:r>
        <w:t>'=====================impact on employment===================</w:t>
      </w:r>
    </w:p>
    <w:p w:rsidR="002277B6" w:rsidRDefault="002277B6" w:rsidP="002277B6">
      <w:r>
        <w:t xml:space="preserve">equation zeqn2529emp.ls log(emp2529) c log(emp2529(-1))  </w:t>
      </w:r>
      <w:proofErr w:type="spellStart"/>
      <w:r>
        <w:t>kaitzadl</w:t>
      </w:r>
      <w:proofErr w:type="spellEnd"/>
      <w:r>
        <w:t xml:space="preserve"> 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log(wap2529/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mwdumyouth</w:t>
      </w:r>
      <w:proofErr w:type="spellEnd"/>
      <w:r>
        <w:t xml:space="preserve"> mwdum01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zresults2529emp) zeqn2529emp.LS </w:t>
      </w:r>
    </w:p>
    <w:p w:rsidR="002277B6" w:rsidRDefault="002277B6" w:rsidP="002277B6">
      <w:proofErr w:type="gramStart"/>
      <w:r>
        <w:t>zresults2529emp.save(</w:t>
      </w:r>
      <w:proofErr w:type="gramEnd"/>
      <w:r>
        <w:t>t=csv)  zresults2529emp</w:t>
      </w:r>
    </w:p>
    <w:p w:rsidR="002277B6" w:rsidRDefault="002277B6" w:rsidP="002277B6"/>
    <w:p w:rsidR="002277B6" w:rsidRDefault="002277B6" w:rsidP="002277B6">
      <w:r>
        <w:t>'=======================Female======================================</w:t>
      </w:r>
    </w:p>
    <w:p w:rsidR="002277B6" w:rsidRDefault="002277B6" w:rsidP="002277B6">
      <w:r>
        <w:t>equation zeqnfemaaa1.ls log(</w:t>
      </w:r>
      <w:proofErr w:type="spellStart"/>
      <w:r>
        <w:t>erfem</w:t>
      </w:r>
      <w:proofErr w:type="spellEnd"/>
      <w:r>
        <w:t>) c log(</w:t>
      </w:r>
      <w:proofErr w:type="spellStart"/>
      <w:r>
        <w:t>erfem</w:t>
      </w:r>
      <w:proofErr w:type="spellEnd"/>
      <w:r>
        <w:t>(-1))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wapfem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zresultsfemaaa1) zeqnfemaaa1.LS </w:t>
      </w:r>
    </w:p>
    <w:p w:rsidR="002277B6" w:rsidRDefault="002277B6" w:rsidP="002277B6">
      <w:proofErr w:type="gramStart"/>
      <w:r>
        <w:t>zresultsfemaaa1.save(</w:t>
      </w:r>
      <w:proofErr w:type="gramEnd"/>
      <w:r>
        <w:t>t=csv)  zresultsfemaaa1</w:t>
      </w:r>
    </w:p>
    <w:p w:rsidR="002277B6" w:rsidRDefault="002277B6" w:rsidP="002277B6"/>
    <w:p w:rsidR="002277B6" w:rsidRDefault="002277B6" w:rsidP="002277B6">
      <w:r>
        <w:t>equation zeqnfemaaa2.ls log(</w:t>
      </w:r>
      <w:proofErr w:type="spellStart"/>
      <w:r>
        <w:t>erfem</w:t>
      </w:r>
      <w:proofErr w:type="spellEnd"/>
      <w:r>
        <w:t>) c log(</w:t>
      </w:r>
      <w:proofErr w:type="spellStart"/>
      <w:r>
        <w:t>erfem</w:t>
      </w:r>
      <w:proofErr w:type="spellEnd"/>
      <w:r>
        <w:t>(-1))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wapfem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zresultsfemaaa2) zeqnfemaaa2.LS </w:t>
      </w:r>
    </w:p>
    <w:p w:rsidR="002277B6" w:rsidRDefault="002277B6" w:rsidP="002277B6">
      <w:proofErr w:type="gramStart"/>
      <w:r>
        <w:t>zresultsfemaaa2.save(</w:t>
      </w:r>
      <w:proofErr w:type="gramEnd"/>
      <w:r>
        <w:t>t=csv)  zresultsfemaaa2</w:t>
      </w:r>
    </w:p>
    <w:p w:rsidR="002277B6" w:rsidRDefault="002277B6" w:rsidP="002277B6"/>
    <w:p w:rsidR="002277B6" w:rsidRDefault="002277B6" w:rsidP="002277B6">
      <w:r>
        <w:lastRenderedPageBreak/>
        <w:t>equation zeqnfemaaa3.ls log(</w:t>
      </w:r>
      <w:proofErr w:type="spellStart"/>
      <w:r>
        <w:t>erfem</w:t>
      </w:r>
      <w:proofErr w:type="spellEnd"/>
      <w:r>
        <w:t>) c log(</w:t>
      </w:r>
      <w:proofErr w:type="spellStart"/>
      <w:r>
        <w:t>erfem</w:t>
      </w:r>
      <w:proofErr w:type="spellEnd"/>
      <w:r>
        <w:t xml:space="preserve">(-1)) 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wapfem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zresultsfemaaa3) zeqnfemaaa3.LS </w:t>
      </w:r>
    </w:p>
    <w:p w:rsidR="002277B6" w:rsidRDefault="002277B6" w:rsidP="002277B6">
      <w:proofErr w:type="gramStart"/>
      <w:r>
        <w:t>zresultsfemaaa3.save(</w:t>
      </w:r>
      <w:proofErr w:type="gramEnd"/>
      <w:r>
        <w:t>t=csv)  zresultsfemaaa3</w:t>
      </w:r>
    </w:p>
    <w:p w:rsidR="002277B6" w:rsidRDefault="002277B6" w:rsidP="002277B6"/>
    <w:p w:rsidR="002277B6" w:rsidRDefault="002277B6" w:rsidP="002277B6">
      <w:r>
        <w:t>'=========================Maori=====================</w:t>
      </w:r>
    </w:p>
    <w:p w:rsidR="002277B6" w:rsidRDefault="002277B6" w:rsidP="002277B6">
      <w:r>
        <w:t>equation zeqnmaoaaa1.ls log(</w:t>
      </w:r>
      <w:proofErr w:type="spellStart"/>
      <w:r>
        <w:t>ermao</w:t>
      </w:r>
      <w:proofErr w:type="spellEnd"/>
      <w:r>
        <w:t>) c log(</w:t>
      </w:r>
      <w:proofErr w:type="spellStart"/>
      <w:r>
        <w:t>ermao</w:t>
      </w:r>
      <w:proofErr w:type="spellEnd"/>
      <w:r>
        <w:t>(-1))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wapmao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zresultsmaoaaa1) zeqnmaoaaa1.LS </w:t>
      </w:r>
    </w:p>
    <w:p w:rsidR="002277B6" w:rsidRDefault="002277B6" w:rsidP="002277B6">
      <w:proofErr w:type="gramStart"/>
      <w:r>
        <w:t>zresultsmaoaaa1.save(</w:t>
      </w:r>
      <w:proofErr w:type="gramEnd"/>
      <w:r>
        <w:t>t=csv)  zresultsmaoaaa1</w:t>
      </w:r>
    </w:p>
    <w:p w:rsidR="002277B6" w:rsidRDefault="002277B6" w:rsidP="002277B6"/>
    <w:p w:rsidR="002277B6" w:rsidRDefault="002277B6" w:rsidP="002277B6">
      <w:r>
        <w:t>equation zeqnmaoaaa2.ls log(</w:t>
      </w:r>
      <w:proofErr w:type="spellStart"/>
      <w:r>
        <w:t>ermao</w:t>
      </w:r>
      <w:proofErr w:type="spellEnd"/>
      <w:r>
        <w:t>) c log(</w:t>
      </w:r>
      <w:proofErr w:type="spellStart"/>
      <w:r>
        <w:t>ermao</w:t>
      </w:r>
      <w:proofErr w:type="spellEnd"/>
      <w:r>
        <w:t>(-1))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wapmao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zresultsmaoaaa2) zeqnmaoaaa2.LS </w:t>
      </w:r>
    </w:p>
    <w:p w:rsidR="002277B6" w:rsidRDefault="002277B6" w:rsidP="002277B6">
      <w:proofErr w:type="gramStart"/>
      <w:r>
        <w:t>zresultsmaoaaa2.save(</w:t>
      </w:r>
      <w:proofErr w:type="gramEnd"/>
      <w:r>
        <w:t>t=csv)  zresultsmaoaaa2</w:t>
      </w:r>
    </w:p>
    <w:p w:rsidR="002277B6" w:rsidRDefault="002277B6" w:rsidP="002277B6"/>
    <w:p w:rsidR="002277B6" w:rsidRDefault="002277B6" w:rsidP="002277B6">
      <w:r>
        <w:t>equation zeqnmaoaaa3.ls log(</w:t>
      </w:r>
      <w:proofErr w:type="spellStart"/>
      <w:r>
        <w:t>ermao</w:t>
      </w:r>
      <w:proofErr w:type="spellEnd"/>
      <w:r>
        <w:t>) c log(</w:t>
      </w:r>
      <w:proofErr w:type="spellStart"/>
      <w:r>
        <w:t>ermao</w:t>
      </w:r>
      <w:proofErr w:type="spellEnd"/>
      <w:r>
        <w:t xml:space="preserve">(-1)) 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wapmao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zresultsmaoaaa3) zeqnmaoaaa3.LS </w:t>
      </w:r>
    </w:p>
    <w:p w:rsidR="002277B6" w:rsidRDefault="002277B6" w:rsidP="002277B6">
      <w:proofErr w:type="gramStart"/>
      <w:r>
        <w:t>zresultsmaoaaa3.save(</w:t>
      </w:r>
      <w:proofErr w:type="gramEnd"/>
      <w:r>
        <w:t>t=csv)  zresultsmaoaaa3</w:t>
      </w:r>
    </w:p>
    <w:p w:rsidR="002277B6" w:rsidRDefault="002277B6" w:rsidP="002277B6"/>
    <w:p w:rsidR="002277B6" w:rsidRDefault="002277B6" w:rsidP="002277B6">
      <w:r>
        <w:t>'==========================</w:t>
      </w:r>
      <w:proofErr w:type="spellStart"/>
      <w:r>
        <w:t>Pacifics</w:t>
      </w:r>
      <w:proofErr w:type="spellEnd"/>
      <w:r>
        <w:t>=======================</w:t>
      </w:r>
    </w:p>
    <w:p w:rsidR="002277B6" w:rsidRDefault="002277B6" w:rsidP="002277B6">
      <w:r>
        <w:t>equation zeqnpacaaa1.ls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>(-1))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zresultspacaaa1) zeqnpacaaa1.LS </w:t>
      </w:r>
    </w:p>
    <w:p w:rsidR="002277B6" w:rsidRDefault="002277B6" w:rsidP="002277B6">
      <w:proofErr w:type="gramStart"/>
      <w:r>
        <w:t>zresultspacaaa1.save(</w:t>
      </w:r>
      <w:proofErr w:type="gramEnd"/>
      <w:r>
        <w:t>t=csv)  zresultspacaaa1</w:t>
      </w:r>
    </w:p>
    <w:p w:rsidR="002277B6" w:rsidRDefault="002277B6" w:rsidP="002277B6"/>
    <w:p w:rsidR="002277B6" w:rsidRDefault="002277B6" w:rsidP="002277B6">
      <w:r>
        <w:t>equation zeqnpacaaa2.ls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>(-1))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zresultspacaaa2) zeqnpacaaa2.LS </w:t>
      </w:r>
    </w:p>
    <w:p w:rsidR="002277B6" w:rsidRDefault="002277B6" w:rsidP="002277B6">
      <w:proofErr w:type="gramStart"/>
      <w:r>
        <w:lastRenderedPageBreak/>
        <w:t>zresultspacaaa2.save(</w:t>
      </w:r>
      <w:proofErr w:type="gramEnd"/>
      <w:r>
        <w:t>t=csv)  zresultspacaaa2</w:t>
      </w:r>
    </w:p>
    <w:p w:rsidR="002277B6" w:rsidRDefault="002277B6" w:rsidP="002277B6"/>
    <w:p w:rsidR="002277B6" w:rsidRDefault="002277B6" w:rsidP="002277B6">
      <w:r>
        <w:t>equation zeqnpacaaa3.ls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 xml:space="preserve">(-1)) 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(-1) </w:t>
      </w:r>
      <w:proofErr w:type="spellStart"/>
      <w:r>
        <w:t>kaitzadl</w:t>
      </w:r>
      <w:proofErr w:type="spellEnd"/>
      <w:r>
        <w:t xml:space="preserve">(-2) </w:t>
      </w:r>
      <w:proofErr w:type="spellStart"/>
      <w:r>
        <w:t>kaitzadl</w:t>
      </w:r>
      <w:proofErr w:type="spellEnd"/>
      <w:r>
        <w:t xml:space="preserve">(-3) </w:t>
      </w:r>
      <w:proofErr w:type="spellStart"/>
      <w:r>
        <w:t>kaitzadl</w:t>
      </w:r>
      <w:proofErr w:type="spellEnd"/>
      <w:r>
        <w:t>(-4)  mwdum01 t d1 d2 d3 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zresultspacaaa3) zeqnpacaaa3.LS </w:t>
      </w:r>
    </w:p>
    <w:p w:rsidR="002277B6" w:rsidRDefault="002277B6" w:rsidP="002277B6">
      <w:proofErr w:type="gramStart"/>
      <w:r>
        <w:t>zresultspacaaa3.save(</w:t>
      </w:r>
      <w:proofErr w:type="gramEnd"/>
      <w:r>
        <w:t>t=csv)  zresultspacaaa3</w:t>
      </w:r>
    </w:p>
    <w:p w:rsidR="0073774B" w:rsidRDefault="0073774B" w:rsidP="0073774B"/>
    <w:p w:rsidR="003122C1" w:rsidRDefault="003122C1" w:rsidP="003122C1">
      <w:r>
        <w:t>equation zhaotestp1.ls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>(-1)) log(</w:t>
      </w:r>
      <w:proofErr w:type="spellStart"/>
      <w:r>
        <w:t>erpac</w:t>
      </w:r>
      <w:proofErr w:type="spellEnd"/>
      <w:r>
        <w:t>(-4))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log(</w:t>
      </w:r>
      <w:proofErr w:type="spellStart"/>
      <w:r>
        <w:t>kaitzall</w:t>
      </w:r>
      <w:proofErr w:type="spellEnd"/>
      <w:r>
        <w:t>(-2)) log(</w:t>
      </w:r>
      <w:proofErr w:type="spellStart"/>
      <w:r>
        <w:t>kaitzall</w:t>
      </w:r>
      <w:proofErr w:type="spellEnd"/>
      <w:r>
        <w:t>(-3)) log(</w:t>
      </w:r>
      <w:proofErr w:type="spellStart"/>
      <w:r>
        <w:t>kaitzall</w:t>
      </w:r>
      <w:proofErr w:type="spellEnd"/>
      <w:r>
        <w:t>(-4))  mwdum01 t d1 d2 d3</w:t>
      </w:r>
    </w:p>
    <w:p w:rsidR="003122C1" w:rsidRDefault="003122C1" w:rsidP="003122C1">
      <w:proofErr w:type="gramStart"/>
      <w:r>
        <w:t>freeze(</w:t>
      </w:r>
      <w:proofErr w:type="gramEnd"/>
      <w:r>
        <w:t>zhaotest</w:t>
      </w:r>
      <w:r w:rsidR="00316F37">
        <w:t>results</w:t>
      </w:r>
      <w:r>
        <w:t xml:space="preserve">p1) zhaotestp1.LS </w:t>
      </w:r>
    </w:p>
    <w:p w:rsidR="003122C1" w:rsidRDefault="003122C1" w:rsidP="003122C1">
      <w:proofErr w:type="gramStart"/>
      <w:r>
        <w:t>zhaotest</w:t>
      </w:r>
      <w:r w:rsidR="00316F37">
        <w:t>results</w:t>
      </w:r>
      <w:r>
        <w:t>p1.save(</w:t>
      </w:r>
      <w:proofErr w:type="gramEnd"/>
      <w:r>
        <w:t>t=csv)  zhaotest</w:t>
      </w:r>
      <w:r w:rsidR="00316F37">
        <w:t>results</w:t>
      </w:r>
      <w:r>
        <w:t>p1</w:t>
      </w:r>
    </w:p>
    <w:p w:rsidR="003122C1" w:rsidRDefault="003122C1" w:rsidP="003122C1"/>
    <w:p w:rsidR="003122C1" w:rsidRDefault="003122C1" w:rsidP="003122C1">
      <w:r>
        <w:t>equation zhaotestp2.ls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>(-1)) log(</w:t>
      </w:r>
      <w:proofErr w:type="spellStart"/>
      <w:r>
        <w:t>erpac</w:t>
      </w:r>
      <w:proofErr w:type="spellEnd"/>
      <w:r>
        <w:t>(-4))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log(</w:t>
      </w:r>
      <w:proofErr w:type="spellStart"/>
      <w:r>
        <w:t>kaitzall</w:t>
      </w:r>
      <w:proofErr w:type="spellEnd"/>
      <w:r>
        <w:t>(-2)) log(</w:t>
      </w:r>
      <w:proofErr w:type="spellStart"/>
      <w:r>
        <w:t>kaitzall</w:t>
      </w:r>
      <w:proofErr w:type="spellEnd"/>
      <w:r>
        <w:t>(-3)) log(</w:t>
      </w:r>
      <w:proofErr w:type="spellStart"/>
      <w:r>
        <w:t>kaitzall</w:t>
      </w:r>
      <w:proofErr w:type="spellEnd"/>
      <w:r>
        <w:t>(-4))  mwdum01 t d1 d2 d3</w:t>
      </w:r>
    </w:p>
    <w:p w:rsidR="00316F37" w:rsidRDefault="00316F37" w:rsidP="00316F37">
      <w:proofErr w:type="gramStart"/>
      <w:r>
        <w:t>freeze(</w:t>
      </w:r>
      <w:proofErr w:type="gramEnd"/>
      <w:r>
        <w:t xml:space="preserve">zhaotestresultsp2) zhaotestp2.LS </w:t>
      </w:r>
    </w:p>
    <w:p w:rsidR="003122C1" w:rsidRDefault="00316F37" w:rsidP="00316F37">
      <w:proofErr w:type="gramStart"/>
      <w:r>
        <w:t>zhaotestresultsp2.save(</w:t>
      </w:r>
      <w:proofErr w:type="gramEnd"/>
      <w:r>
        <w:t>t=csv)  zhaotestresultsp2</w:t>
      </w:r>
    </w:p>
    <w:p w:rsidR="00316F37" w:rsidRDefault="00316F37" w:rsidP="00316F37"/>
    <w:p w:rsidR="003122C1" w:rsidRDefault="003122C1" w:rsidP="003122C1">
      <w:r>
        <w:t>equation zhaotestp3.ls log(</w:t>
      </w:r>
      <w:proofErr w:type="spellStart"/>
      <w:r>
        <w:t>erpac</w:t>
      </w:r>
      <w:proofErr w:type="spellEnd"/>
      <w:r>
        <w:t>) c log(</w:t>
      </w:r>
      <w:proofErr w:type="spellStart"/>
      <w:r>
        <w:t>erpac</w:t>
      </w:r>
      <w:proofErr w:type="spellEnd"/>
      <w:r>
        <w:t>(-1))   log(</w:t>
      </w:r>
      <w:proofErr w:type="spellStart"/>
      <w:r>
        <w:t>erpac</w:t>
      </w:r>
      <w:proofErr w:type="spellEnd"/>
      <w:r>
        <w:t xml:space="preserve">(-4)) </w:t>
      </w:r>
      <w:proofErr w:type="spellStart"/>
      <w:r>
        <w:t>gdpcycle</w:t>
      </w:r>
      <w:proofErr w:type="spellEnd"/>
      <w:r>
        <w:t xml:space="preserve"> log(</w:t>
      </w:r>
      <w:proofErr w:type="spellStart"/>
      <w:r>
        <w:t>wappac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log(</w:t>
      </w:r>
      <w:proofErr w:type="spellStart"/>
      <w:r>
        <w:t>kaitzall</w:t>
      </w:r>
      <w:proofErr w:type="spellEnd"/>
      <w:r>
        <w:t>(-2)) log(</w:t>
      </w:r>
      <w:proofErr w:type="spellStart"/>
      <w:r>
        <w:t>kaitzall</w:t>
      </w:r>
      <w:proofErr w:type="spellEnd"/>
      <w:r>
        <w:t>(-3)) log(</w:t>
      </w:r>
      <w:proofErr w:type="spellStart"/>
      <w:r>
        <w:t>kaitzall</w:t>
      </w:r>
      <w:proofErr w:type="spellEnd"/>
      <w:r>
        <w:t>(-4))  mwdum01 t d1 d2 d3</w:t>
      </w:r>
    </w:p>
    <w:p w:rsidR="00316F37" w:rsidRDefault="00316F37" w:rsidP="00316F37">
      <w:proofErr w:type="gramStart"/>
      <w:r>
        <w:t>freeze(</w:t>
      </w:r>
      <w:proofErr w:type="gramEnd"/>
      <w:r>
        <w:t xml:space="preserve">zhaotestresultsp3) zhaotestp3.LS </w:t>
      </w:r>
    </w:p>
    <w:p w:rsidR="00316F37" w:rsidRDefault="00316F37" w:rsidP="00316F37">
      <w:proofErr w:type="gramStart"/>
      <w:r>
        <w:t>zhaotestresultsp3.save(</w:t>
      </w:r>
      <w:proofErr w:type="gramEnd"/>
      <w:r>
        <w:t>t=csv)  zhaotestresultsp3</w:t>
      </w:r>
    </w:p>
    <w:p w:rsidR="002277B6" w:rsidRDefault="002277B6" w:rsidP="00316F37">
      <w:r>
        <w:t>'==============================Hours Worked==============</w:t>
      </w:r>
    </w:p>
    <w:p w:rsidR="002277B6" w:rsidRDefault="002277B6" w:rsidP="002277B6">
      <w:r>
        <w:t>equation zeqnhour1.ls log(</w:t>
      </w:r>
      <w:proofErr w:type="spellStart"/>
      <w:r>
        <w:t>houract</w:t>
      </w:r>
      <w:proofErr w:type="spellEnd"/>
      <w:r>
        <w:t>/</w:t>
      </w:r>
      <w:proofErr w:type="spellStart"/>
      <w:r>
        <w:t>empall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empall</w:t>
      </w:r>
      <w:proofErr w:type="spellEnd"/>
      <w:r>
        <w:t>(-1)) 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</w:t>
      </w:r>
      <w:proofErr w:type="spellStart"/>
      <w:r>
        <w:t>kaitzall</w:t>
      </w:r>
      <w:proofErr w:type="spellEnd"/>
      <w:r>
        <w:t>)  log(</w:t>
      </w:r>
      <w:proofErr w:type="spellStart"/>
      <w:r>
        <w:t>kaitzall</w:t>
      </w:r>
      <w:proofErr w:type="spellEnd"/>
      <w:r>
        <w:t>(-1))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zresultshour1) zeqnhour1.LS </w:t>
      </w:r>
    </w:p>
    <w:p w:rsidR="002277B6" w:rsidRDefault="002277B6" w:rsidP="002277B6">
      <w:proofErr w:type="gramStart"/>
      <w:r>
        <w:t>zresultshour1.save(</w:t>
      </w:r>
      <w:proofErr w:type="gramEnd"/>
      <w:r>
        <w:t>t=csv)  zresultshour1</w:t>
      </w:r>
    </w:p>
    <w:p w:rsidR="002277B6" w:rsidRDefault="002277B6" w:rsidP="002277B6"/>
    <w:p w:rsidR="002277B6" w:rsidRDefault="002277B6" w:rsidP="002277B6">
      <w:r>
        <w:t>equation zeqnhour2.ls log(</w:t>
      </w:r>
      <w:proofErr w:type="spellStart"/>
      <w:r>
        <w:t>houract</w:t>
      </w:r>
      <w:proofErr w:type="spellEnd"/>
      <w:r>
        <w:t>/</w:t>
      </w:r>
      <w:proofErr w:type="spellStart"/>
      <w:r>
        <w:t>empall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empall</w:t>
      </w:r>
      <w:proofErr w:type="spellEnd"/>
      <w:r>
        <w:t>(-1)) 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kaitzall</w:t>
      </w:r>
      <w:proofErr w:type="spellEnd"/>
      <w:r>
        <w:t>)  log(</w:t>
      </w:r>
      <w:proofErr w:type="spellStart"/>
      <w:r>
        <w:t>kaitzall</w:t>
      </w:r>
      <w:proofErr w:type="spellEnd"/>
      <w:r>
        <w:t>(-1)) mwdum01 t  d1 d2 d3</w:t>
      </w:r>
    </w:p>
    <w:p w:rsidR="002277B6" w:rsidRDefault="002277B6" w:rsidP="002277B6">
      <w:proofErr w:type="gramStart"/>
      <w:r>
        <w:lastRenderedPageBreak/>
        <w:t>freeze(</w:t>
      </w:r>
      <w:proofErr w:type="gramEnd"/>
      <w:r>
        <w:t xml:space="preserve">zresultshour2) zeqnhour2.LS </w:t>
      </w:r>
    </w:p>
    <w:p w:rsidR="002277B6" w:rsidRDefault="002277B6" w:rsidP="002277B6">
      <w:proofErr w:type="gramStart"/>
      <w:r>
        <w:t>zresultshour2.save(</w:t>
      </w:r>
      <w:proofErr w:type="gramEnd"/>
      <w:r>
        <w:t>t=csv)  zresultshour2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zeqnhour3.ls log(</w:t>
      </w:r>
      <w:proofErr w:type="spellStart"/>
      <w:r>
        <w:t>houract</w:t>
      </w:r>
      <w:proofErr w:type="spellEnd"/>
      <w:r>
        <w:t>/</w:t>
      </w:r>
      <w:proofErr w:type="spellStart"/>
      <w:r>
        <w:t>empall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empall</w:t>
      </w:r>
      <w:proofErr w:type="spellEnd"/>
      <w:r>
        <w:t xml:space="preserve">(-1)) </w:t>
      </w:r>
      <w:proofErr w:type="spellStart"/>
      <w:r>
        <w:t>gdpcycle</w:t>
      </w:r>
      <w:proofErr w:type="spellEnd"/>
      <w:r>
        <w:t xml:space="preserve">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zresultshour3) zeqnhour3.LS </w:t>
      </w:r>
    </w:p>
    <w:p w:rsidR="002277B6" w:rsidRDefault="002277B6" w:rsidP="002277B6">
      <w:proofErr w:type="gramStart"/>
      <w:r>
        <w:t>zresultshour3.save(</w:t>
      </w:r>
      <w:proofErr w:type="gramEnd"/>
      <w:r>
        <w:t>t=csv)  zresultshour3</w:t>
      </w:r>
    </w:p>
    <w:p w:rsidR="002277B6" w:rsidRDefault="002277B6" w:rsidP="002277B6"/>
    <w:p w:rsidR="002277B6" w:rsidRDefault="002277B6" w:rsidP="002277B6">
      <w:r>
        <w:t>equation zeqnhour4.ls log(</w:t>
      </w:r>
      <w:proofErr w:type="spellStart"/>
      <w:r>
        <w:t>houract</w:t>
      </w:r>
      <w:proofErr w:type="spellEnd"/>
      <w:r>
        <w:t>/</w:t>
      </w:r>
      <w:proofErr w:type="spellStart"/>
      <w:r>
        <w:t>wapall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wapall</w:t>
      </w:r>
      <w:proofErr w:type="spellEnd"/>
      <w:r>
        <w:t>(-1)) 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>)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zresultshour4) zeqnhour4.LS </w:t>
      </w:r>
    </w:p>
    <w:p w:rsidR="002277B6" w:rsidRDefault="002277B6" w:rsidP="002277B6">
      <w:proofErr w:type="gramStart"/>
      <w:r>
        <w:t>zresultshour4.save(</w:t>
      </w:r>
      <w:proofErr w:type="gramEnd"/>
      <w:r>
        <w:t>t=csv)  zresultshour4</w:t>
      </w:r>
    </w:p>
    <w:p w:rsidR="002277B6" w:rsidRDefault="002277B6" w:rsidP="002277B6"/>
    <w:p w:rsidR="002277B6" w:rsidRDefault="002277B6" w:rsidP="002277B6">
      <w:r>
        <w:t>equation zeqnhour5.ls log(</w:t>
      </w:r>
      <w:proofErr w:type="spellStart"/>
      <w:r>
        <w:t>houract</w:t>
      </w:r>
      <w:proofErr w:type="spellEnd"/>
      <w:r>
        <w:t>/</w:t>
      </w:r>
      <w:proofErr w:type="spellStart"/>
      <w:r>
        <w:t>wapall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wapall</w:t>
      </w:r>
      <w:proofErr w:type="spellEnd"/>
      <w:r>
        <w:t>(-1)) 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>)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zresultshour5) zeqnhour5.LS </w:t>
      </w:r>
    </w:p>
    <w:p w:rsidR="002277B6" w:rsidRDefault="002277B6" w:rsidP="002277B6">
      <w:proofErr w:type="gramStart"/>
      <w:r>
        <w:t>zresultshour5.save(</w:t>
      </w:r>
      <w:proofErr w:type="gramEnd"/>
      <w:r>
        <w:t>t=csv)  zresultshour5</w:t>
      </w:r>
    </w:p>
    <w:p w:rsidR="002277B6" w:rsidRDefault="002277B6" w:rsidP="002277B6"/>
    <w:p w:rsidR="002277B6" w:rsidRDefault="002277B6" w:rsidP="002277B6">
      <w:r>
        <w:t>equation zeqnhour6.ls log(</w:t>
      </w:r>
      <w:proofErr w:type="spellStart"/>
      <w:r>
        <w:t>houract</w:t>
      </w:r>
      <w:proofErr w:type="spellEnd"/>
      <w:r>
        <w:t>/</w:t>
      </w:r>
      <w:proofErr w:type="spellStart"/>
      <w:r>
        <w:t>wapall</w:t>
      </w:r>
      <w:proofErr w:type="spellEnd"/>
      <w:r>
        <w:t>) c log(</w:t>
      </w:r>
      <w:proofErr w:type="spellStart"/>
      <w:r>
        <w:t>houract</w:t>
      </w:r>
      <w:proofErr w:type="spellEnd"/>
      <w:r>
        <w:t>(-1)/</w:t>
      </w:r>
      <w:proofErr w:type="spellStart"/>
      <w:r>
        <w:t>wapall</w:t>
      </w:r>
      <w:proofErr w:type="spellEnd"/>
      <w:r>
        <w:t xml:space="preserve">(-1)) </w:t>
      </w:r>
      <w:proofErr w:type="spellStart"/>
      <w:r>
        <w:t>gdpcycle</w:t>
      </w:r>
      <w:proofErr w:type="spellEnd"/>
      <w:r>
        <w:t xml:space="preserve"> log(</w:t>
      </w:r>
      <w:proofErr w:type="spellStart"/>
      <w:r>
        <w:t>kaitzall</w:t>
      </w:r>
      <w:proofErr w:type="spellEnd"/>
      <w:r>
        <w:t>) log(</w:t>
      </w:r>
      <w:proofErr w:type="spellStart"/>
      <w:r>
        <w:t>kaitzall</w:t>
      </w:r>
      <w:proofErr w:type="spellEnd"/>
      <w:r>
        <w:t>(-1)) 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zresultshour6) zeqnhour6.LS </w:t>
      </w:r>
    </w:p>
    <w:p w:rsidR="002277B6" w:rsidRDefault="002277B6" w:rsidP="002277B6">
      <w:proofErr w:type="gramStart"/>
      <w:r>
        <w:t>zresultshour6.save(</w:t>
      </w:r>
      <w:proofErr w:type="gramEnd"/>
      <w:r>
        <w:t>t=csv)  zresultshour6</w:t>
      </w:r>
    </w:p>
    <w:p w:rsidR="002277B6" w:rsidRDefault="002277B6" w:rsidP="002277B6"/>
    <w:p w:rsidR="002277B6" w:rsidRDefault="002277B6" w:rsidP="002277B6">
      <w:r>
        <w:t xml:space="preserve">'===============================Full Time </w:t>
      </w:r>
      <w:proofErr w:type="spellStart"/>
      <w:r>
        <w:t>Equivilent</w:t>
      </w:r>
      <w:proofErr w:type="spellEnd"/>
      <w:r>
        <w:t xml:space="preserve"> Employment=====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zeqnfte1.ls log(</w:t>
      </w:r>
      <w:proofErr w:type="spellStart"/>
      <w:r>
        <w:t>fte</w:t>
      </w:r>
      <w:proofErr w:type="spellEnd"/>
      <w:r>
        <w:t>) c log(</w:t>
      </w:r>
      <w:proofErr w:type="spellStart"/>
      <w:r>
        <w:t>fte</w:t>
      </w:r>
      <w:proofErr w:type="spellEnd"/>
      <w:r>
        <w:t>(-1)) 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kaitz1617 kaitz1819 </w:t>
      </w:r>
      <w:proofErr w:type="spellStart"/>
      <w:r>
        <w:t>mwdumyouth</w:t>
      </w:r>
      <w:proofErr w:type="spellEnd"/>
      <w:r>
        <w:t xml:space="preserve"> mwdum01 t 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zresultsfte1) zeqnfte1.LS </w:t>
      </w:r>
    </w:p>
    <w:p w:rsidR="002277B6" w:rsidRDefault="002277B6" w:rsidP="002277B6">
      <w:proofErr w:type="gramStart"/>
      <w:r>
        <w:t>zresultsfte1.save(</w:t>
      </w:r>
      <w:proofErr w:type="gramEnd"/>
      <w:r>
        <w:t>t=csv)  zresultsfte1</w:t>
      </w:r>
    </w:p>
    <w:p w:rsidR="002277B6" w:rsidRDefault="002277B6" w:rsidP="002277B6"/>
    <w:p w:rsidR="002277B6" w:rsidRDefault="002277B6" w:rsidP="002277B6">
      <w:proofErr w:type="gramStart"/>
      <w:r>
        <w:lastRenderedPageBreak/>
        <w:t>equation</w:t>
      </w:r>
      <w:proofErr w:type="gramEnd"/>
      <w:r>
        <w:t xml:space="preserve"> zeqnfte2.ls log(</w:t>
      </w:r>
      <w:proofErr w:type="spellStart"/>
      <w:r>
        <w:t>fte</w:t>
      </w:r>
      <w:proofErr w:type="spellEnd"/>
      <w:r>
        <w:t>) c log(</w:t>
      </w:r>
      <w:proofErr w:type="spellStart"/>
      <w:r>
        <w:t>fte</w:t>
      </w:r>
      <w:proofErr w:type="spellEnd"/>
      <w:r>
        <w:t>(-1))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kaitz1617  kaitz1819 </w:t>
      </w:r>
      <w:proofErr w:type="spellStart"/>
      <w:r>
        <w:t>mwdumyouth</w:t>
      </w:r>
      <w:proofErr w:type="spellEnd"/>
      <w:r>
        <w:t xml:space="preserve"> mwdum01 t d1 d2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zresultsfte2) zeqnfte2.LS </w:t>
      </w:r>
    </w:p>
    <w:p w:rsidR="002277B6" w:rsidRDefault="002277B6" w:rsidP="002277B6">
      <w:proofErr w:type="gramStart"/>
      <w:r>
        <w:t>zresultsfte2.save(</w:t>
      </w:r>
      <w:proofErr w:type="gramEnd"/>
      <w:r>
        <w:t>t=csv)  zresultsfte2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zeqnfte3.ls log(</w:t>
      </w:r>
      <w:proofErr w:type="spellStart"/>
      <w:r>
        <w:t>fte</w:t>
      </w:r>
      <w:proofErr w:type="spellEnd"/>
      <w:r>
        <w:t>) c log(</w:t>
      </w:r>
      <w:proofErr w:type="spellStart"/>
      <w:r>
        <w:t>fte</w:t>
      </w:r>
      <w:proofErr w:type="spellEnd"/>
      <w:r>
        <w:t xml:space="preserve">(-1))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 mwdum01 d1 d2 d3 </w:t>
      </w:r>
      <w:proofErr w:type="spellStart"/>
      <w:r>
        <w:t>mwdumyouth</w:t>
      </w:r>
      <w:proofErr w:type="spellEnd"/>
      <w:r>
        <w:t xml:space="preserve"> kaitz1617 kaitz1819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zresultsfte3) zeqnfte3.LS </w:t>
      </w:r>
    </w:p>
    <w:p w:rsidR="002277B6" w:rsidRDefault="002277B6" w:rsidP="002277B6">
      <w:proofErr w:type="gramStart"/>
      <w:r>
        <w:t>zresultsfte3.save(</w:t>
      </w:r>
      <w:proofErr w:type="gramEnd"/>
      <w:r>
        <w:t>t=csv)  zresultsfte3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zeqnfte4.ls log(</w:t>
      </w:r>
      <w:proofErr w:type="spellStart"/>
      <w:r>
        <w:t>ftewap</w:t>
      </w:r>
      <w:proofErr w:type="spellEnd"/>
      <w:r>
        <w:t>) c log(</w:t>
      </w:r>
      <w:proofErr w:type="spellStart"/>
      <w:r>
        <w:t>ftewap</w:t>
      </w:r>
      <w:proofErr w:type="spellEnd"/>
      <w:r>
        <w:t xml:space="preserve">(-1)) </w:t>
      </w:r>
      <w:proofErr w:type="spellStart"/>
      <w:r>
        <w:t>gdpcycle</w:t>
      </w:r>
      <w:proofErr w:type="spellEnd"/>
      <w:r>
        <w:t xml:space="preserve"> </w:t>
      </w:r>
      <w:proofErr w:type="spellStart"/>
      <w:r>
        <w:t>kaitzadl</w:t>
      </w:r>
      <w:proofErr w:type="spellEnd"/>
      <w:r>
        <w:t xml:space="preserve"> mwdum01 d1 d2 d3 </w:t>
      </w:r>
      <w:proofErr w:type="spellStart"/>
      <w:r>
        <w:t>mwdumyouth</w:t>
      </w:r>
      <w:proofErr w:type="spellEnd"/>
      <w:r>
        <w:t xml:space="preserve"> kaitz1617  kaitz1819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zresultsfte4) zeqnfte4.LS </w:t>
      </w:r>
    </w:p>
    <w:p w:rsidR="002277B6" w:rsidRDefault="002277B6" w:rsidP="002277B6">
      <w:proofErr w:type="gramStart"/>
      <w:r>
        <w:t>zresultsfte4.save(</w:t>
      </w:r>
      <w:proofErr w:type="gramEnd"/>
      <w:r>
        <w:t>t=csv)  zresultsfte4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zeqnfte5.ls log(</w:t>
      </w:r>
      <w:proofErr w:type="spellStart"/>
      <w:r>
        <w:t>fte</w:t>
      </w:r>
      <w:proofErr w:type="spellEnd"/>
      <w:r>
        <w:t>/</w:t>
      </w:r>
      <w:proofErr w:type="spellStart"/>
      <w:r>
        <w:t>wapall</w:t>
      </w:r>
      <w:proofErr w:type="spellEnd"/>
      <w:r>
        <w:t>) c log(</w:t>
      </w:r>
      <w:proofErr w:type="spellStart"/>
      <w:r>
        <w:t>fte</w:t>
      </w:r>
      <w:proofErr w:type="spellEnd"/>
      <w:r>
        <w:t>(-1)/</w:t>
      </w:r>
      <w:proofErr w:type="spellStart"/>
      <w:r>
        <w:t>wapall</w:t>
      </w:r>
      <w:proofErr w:type="spellEnd"/>
      <w:r>
        <w:t>(-1)) log(</w:t>
      </w:r>
      <w:proofErr w:type="spellStart"/>
      <w:r>
        <w:t>unemp</w:t>
      </w:r>
      <w:proofErr w:type="spellEnd"/>
      <w:r>
        <w:t>/</w:t>
      </w:r>
      <w:proofErr w:type="spellStart"/>
      <w:r>
        <w:t>wapall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mwdum01 d1 d2 d3 </w:t>
      </w:r>
      <w:proofErr w:type="spellStart"/>
      <w:r>
        <w:t>mwdumyouth</w:t>
      </w:r>
      <w:proofErr w:type="spellEnd"/>
      <w:r>
        <w:t xml:space="preserve"> kaitz1617  kaitz1819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zresultsfte5) zeqnfte5.LS </w:t>
      </w:r>
    </w:p>
    <w:p w:rsidR="002277B6" w:rsidRDefault="002277B6" w:rsidP="002277B6">
      <w:proofErr w:type="gramStart"/>
      <w:r>
        <w:t>zresultsfte5.save(</w:t>
      </w:r>
      <w:proofErr w:type="gramEnd"/>
      <w:r>
        <w:t>t=csv)  zresultsfte5</w:t>
      </w:r>
    </w:p>
    <w:p w:rsidR="002277B6" w:rsidRDefault="002277B6" w:rsidP="002277B6"/>
    <w:p w:rsidR="002277B6" w:rsidRDefault="002277B6" w:rsidP="002277B6">
      <w:proofErr w:type="gramStart"/>
      <w:r>
        <w:t>equation  zeqnfte6.ls</w:t>
      </w:r>
      <w:proofErr w:type="gramEnd"/>
      <w:r>
        <w:t xml:space="preserve"> log(</w:t>
      </w:r>
      <w:proofErr w:type="spellStart"/>
      <w:r>
        <w:t>fte</w:t>
      </w:r>
      <w:proofErr w:type="spellEnd"/>
      <w:r>
        <w:t>/</w:t>
      </w:r>
      <w:proofErr w:type="spellStart"/>
      <w:r>
        <w:t>wapall</w:t>
      </w:r>
      <w:proofErr w:type="spellEnd"/>
      <w:r>
        <w:t>) c log(</w:t>
      </w:r>
      <w:proofErr w:type="spellStart"/>
      <w:r>
        <w:t>fte</w:t>
      </w:r>
      <w:proofErr w:type="spellEnd"/>
      <w:r>
        <w:t>(-1)/</w:t>
      </w:r>
      <w:proofErr w:type="spellStart"/>
      <w:r>
        <w:t>wapall</w:t>
      </w:r>
      <w:proofErr w:type="spellEnd"/>
      <w:r>
        <w:t>(-1)) log(</w:t>
      </w:r>
      <w:proofErr w:type="spellStart"/>
      <w:r>
        <w:t>empadl</w:t>
      </w:r>
      <w:proofErr w:type="spellEnd"/>
      <w:r>
        <w:t>/</w:t>
      </w:r>
      <w:proofErr w:type="spellStart"/>
      <w:r>
        <w:t>wapadl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mwdum01 d1 d2 d3 </w:t>
      </w:r>
      <w:proofErr w:type="spellStart"/>
      <w:r>
        <w:t>mwdumyouth</w:t>
      </w:r>
      <w:proofErr w:type="spellEnd"/>
      <w:r>
        <w:t xml:space="preserve"> kaitz1617  kaitz1819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zresultsfte6) zeqnfte6.LS </w:t>
      </w:r>
    </w:p>
    <w:p w:rsidR="002277B6" w:rsidRDefault="002277B6" w:rsidP="002277B6">
      <w:proofErr w:type="gramStart"/>
      <w:r>
        <w:t>zresultsfte6.save(</w:t>
      </w:r>
      <w:proofErr w:type="gramEnd"/>
      <w:r>
        <w:t>t=csv)  zresultsfte6</w:t>
      </w:r>
    </w:p>
    <w:p w:rsidR="002277B6" w:rsidRDefault="002277B6" w:rsidP="002277B6"/>
    <w:p w:rsidR="002277B6" w:rsidRDefault="002277B6" w:rsidP="002277B6">
      <w:r>
        <w:t>'==================================7) NZIER by sector Results======</w:t>
      </w:r>
    </w:p>
    <w:p w:rsidR="002277B6" w:rsidRDefault="002277B6" w:rsidP="002277B6">
      <w:proofErr w:type="gramStart"/>
      <w:r>
        <w:t>equation</w:t>
      </w:r>
      <w:proofErr w:type="gramEnd"/>
      <w:r>
        <w:t xml:space="preserve"> zeqagri1617.ls empagri1617  empagri1617(-1) d1 d3 </w:t>
      </w:r>
      <w:proofErr w:type="spellStart"/>
      <w:r>
        <w:t>gdpagri</w:t>
      </w:r>
      <w:proofErr w:type="spellEnd"/>
      <w:r>
        <w:t>(-1)  kaitz1617 log(eragri1617)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zresultsagri1617) zeqagri1617.LS </w:t>
      </w:r>
    </w:p>
    <w:p w:rsidR="002277B6" w:rsidRDefault="002277B6" w:rsidP="002277B6">
      <w:proofErr w:type="gramStart"/>
      <w:r>
        <w:t>zresultsagri1617.save(</w:t>
      </w:r>
      <w:proofErr w:type="gramEnd"/>
      <w:r>
        <w:t>t=csv)  zresultsagri1617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zeqagri1819.ls log(empagri1819) kaitz1819 log(</w:t>
      </w:r>
      <w:proofErr w:type="spellStart"/>
      <w:r>
        <w:t>gdpagri</w:t>
      </w:r>
      <w:proofErr w:type="spellEnd"/>
      <w:r>
        <w:t>) d2 d1 trend c log(empagri1819(-1))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zresultsagri1819) zeqagri1819.LS </w:t>
      </w:r>
    </w:p>
    <w:p w:rsidR="002277B6" w:rsidRDefault="002277B6" w:rsidP="002277B6">
      <w:proofErr w:type="gramStart"/>
      <w:r>
        <w:t>zresultsagri1819.save(</w:t>
      </w:r>
      <w:proofErr w:type="gramEnd"/>
      <w:r>
        <w:t>t=csv)  zresultsagri1819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zeqagri2024.ls log(empagri2024) log(</w:t>
      </w:r>
      <w:proofErr w:type="spellStart"/>
      <w:r>
        <w:t>gdpagri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d1 d3 log(empagri2024(-1)) log(eragri2024)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zresultsagri2024) zeqagri2024.LS </w:t>
      </w:r>
    </w:p>
    <w:p w:rsidR="002277B6" w:rsidRDefault="002277B6" w:rsidP="002277B6">
      <w:proofErr w:type="gramStart"/>
      <w:r>
        <w:t>zresultsagri2024.save(</w:t>
      </w:r>
      <w:proofErr w:type="gramEnd"/>
      <w:r>
        <w:t>t=csv)  zresultsagri2024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zeqagrifemale.ls log(</w:t>
      </w:r>
      <w:proofErr w:type="spellStart"/>
      <w:r>
        <w:t>empagrifemale</w:t>
      </w:r>
      <w:proofErr w:type="spellEnd"/>
      <w:r>
        <w:t>) log(</w:t>
      </w:r>
      <w:proofErr w:type="spellStart"/>
      <w:r>
        <w:t>gdpagri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d1 log(</w:t>
      </w:r>
      <w:proofErr w:type="spellStart"/>
      <w:r>
        <w:t>empagrifemale</w:t>
      </w:r>
      <w:proofErr w:type="spellEnd"/>
      <w:r>
        <w:t xml:space="preserve">(-1)) d2 </w:t>
      </w:r>
      <w:proofErr w:type="spellStart"/>
      <w:r>
        <w:t>eragrifemale</w:t>
      </w:r>
      <w:proofErr w:type="spellEnd"/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zresultsagrifemale</w:t>
      </w:r>
      <w:proofErr w:type="spellEnd"/>
      <w:r>
        <w:t xml:space="preserve">) zeqagrifemale.LS </w:t>
      </w:r>
    </w:p>
    <w:p w:rsidR="002277B6" w:rsidRDefault="002277B6" w:rsidP="002277B6">
      <w:proofErr w:type="spellStart"/>
      <w:proofErr w:type="gramStart"/>
      <w:r>
        <w:t>zresultsagrifemale.save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zresultsagrifemale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zeqagrimao.ls log(</w:t>
      </w:r>
      <w:proofErr w:type="spellStart"/>
      <w:r>
        <w:t>empagrimao</w:t>
      </w:r>
      <w:proofErr w:type="spellEnd"/>
      <w:r>
        <w:t>) log(</w:t>
      </w:r>
      <w:proofErr w:type="spellStart"/>
      <w:r>
        <w:t>gdpagri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empagrimao</w:t>
      </w:r>
      <w:proofErr w:type="spellEnd"/>
      <w:r>
        <w:t>(-1)) d3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zresultsagrimao</w:t>
      </w:r>
      <w:proofErr w:type="spellEnd"/>
      <w:r>
        <w:t xml:space="preserve">) zeqagrimao.LS </w:t>
      </w:r>
    </w:p>
    <w:p w:rsidR="002277B6" w:rsidRDefault="002277B6" w:rsidP="002277B6">
      <w:proofErr w:type="spellStart"/>
      <w:proofErr w:type="gramStart"/>
      <w:r>
        <w:t>zresultsagrimao.save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zresultsagrimao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zeqagripac.ls log(</w:t>
      </w:r>
      <w:proofErr w:type="spellStart"/>
      <w:r>
        <w:t>empagripac</w:t>
      </w:r>
      <w:proofErr w:type="spellEnd"/>
      <w:r>
        <w:t>) log(</w:t>
      </w:r>
      <w:proofErr w:type="spellStart"/>
      <w:r>
        <w:t>gdpagri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mwdum01 log(</w:t>
      </w:r>
      <w:proofErr w:type="spellStart"/>
      <w:r>
        <w:t>eragripac</w:t>
      </w:r>
      <w:proofErr w:type="spellEnd"/>
      <w:r>
        <w:t>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zresultsagripac</w:t>
      </w:r>
      <w:proofErr w:type="spellEnd"/>
      <w:r>
        <w:t xml:space="preserve">) zeqagripac.LS </w:t>
      </w:r>
    </w:p>
    <w:p w:rsidR="002277B6" w:rsidRDefault="002277B6" w:rsidP="002277B6">
      <w:proofErr w:type="spellStart"/>
      <w:proofErr w:type="gramStart"/>
      <w:r>
        <w:t>zresultsagripac.save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zresultsagripac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zeqhos1617.ls log(emphos1617) log(</w:t>
      </w:r>
      <w:proofErr w:type="spellStart"/>
      <w:r>
        <w:t>gdphos</w:t>
      </w:r>
      <w:proofErr w:type="spellEnd"/>
      <w:r>
        <w:t>) kaitz1617 c log(emphos1617(-1)) log(eragri1617)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zresultshos1617) zeqhos1617.LS </w:t>
      </w:r>
    </w:p>
    <w:p w:rsidR="002277B6" w:rsidRDefault="002277B6" w:rsidP="002277B6">
      <w:proofErr w:type="gramStart"/>
      <w:r>
        <w:t>zresultshos1617.save(</w:t>
      </w:r>
      <w:proofErr w:type="gramEnd"/>
      <w:r>
        <w:t>t=csv)  zresultshos1617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zeqhos1819.ls log(emphos1819) log(</w:t>
      </w:r>
      <w:proofErr w:type="spellStart"/>
      <w:r>
        <w:t>gdphos</w:t>
      </w:r>
      <w:proofErr w:type="spellEnd"/>
      <w:r>
        <w:t>) kaitz1819 d1 kaitz1819(-1)</w:t>
      </w:r>
    </w:p>
    <w:p w:rsidR="002277B6" w:rsidRDefault="002277B6" w:rsidP="002277B6">
      <w:proofErr w:type="gramStart"/>
      <w:r>
        <w:lastRenderedPageBreak/>
        <w:t>freeze(</w:t>
      </w:r>
      <w:proofErr w:type="gramEnd"/>
      <w:r>
        <w:t xml:space="preserve">zresultshos1819) zeqhos1819.LS </w:t>
      </w:r>
    </w:p>
    <w:p w:rsidR="002277B6" w:rsidRDefault="002277B6" w:rsidP="002277B6">
      <w:proofErr w:type="gramStart"/>
      <w:r>
        <w:t>zresultshos1819.save(</w:t>
      </w:r>
      <w:proofErr w:type="gramEnd"/>
      <w:r>
        <w:t>t=csv)  zresultshos1819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zeqhos2024.ls log(emphos2024)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gdphos</w:t>
      </w:r>
      <w:proofErr w:type="spellEnd"/>
      <w:r>
        <w:t>) d1 log(emphos2024(-1))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zresultshos2024) zeqhos2024.LS </w:t>
      </w:r>
    </w:p>
    <w:p w:rsidR="002277B6" w:rsidRDefault="002277B6" w:rsidP="002277B6">
      <w:proofErr w:type="gramStart"/>
      <w:r>
        <w:t>zresultshos2024.save(</w:t>
      </w:r>
      <w:proofErr w:type="gramEnd"/>
      <w:r>
        <w:t>t=csv)  zresultshos2024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zeqhosfac.ls log(</w:t>
      </w:r>
      <w:proofErr w:type="spellStart"/>
      <w:r>
        <w:t>emphospac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gdphos</w:t>
      </w:r>
      <w:proofErr w:type="spellEnd"/>
      <w:r>
        <w:t>) log(</w:t>
      </w:r>
      <w:proofErr w:type="spellStart"/>
      <w:r>
        <w:t>emphospac</w:t>
      </w:r>
      <w:proofErr w:type="spellEnd"/>
      <w:r>
        <w:t>(-1))  log(</w:t>
      </w:r>
      <w:proofErr w:type="spellStart"/>
      <w:r>
        <w:t>gdphos</w:t>
      </w:r>
      <w:proofErr w:type="spellEnd"/>
      <w:r>
        <w:t>(-1))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zresultshosfac</w:t>
      </w:r>
      <w:proofErr w:type="spellEnd"/>
      <w:r>
        <w:t xml:space="preserve">) zeqhosfac.LS </w:t>
      </w:r>
    </w:p>
    <w:p w:rsidR="002277B6" w:rsidRDefault="002277B6" w:rsidP="002277B6">
      <w:proofErr w:type="spellStart"/>
      <w:proofErr w:type="gramStart"/>
      <w:r>
        <w:t>zresultshosfac.save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zresultshosfac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zeqhosfemale.ls log(</w:t>
      </w:r>
      <w:proofErr w:type="spellStart"/>
      <w:r>
        <w:t>emphosfemale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gdphos</w:t>
      </w:r>
      <w:proofErr w:type="spellEnd"/>
      <w:r>
        <w:t>) log(</w:t>
      </w:r>
      <w:proofErr w:type="spellStart"/>
      <w:r>
        <w:t>emphosfemale</w:t>
      </w:r>
      <w:proofErr w:type="spellEnd"/>
      <w:r>
        <w:t>(-1))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zresultshosfemale</w:t>
      </w:r>
      <w:proofErr w:type="spellEnd"/>
      <w:r>
        <w:t xml:space="preserve">) zeqhosfemale.LS </w:t>
      </w:r>
    </w:p>
    <w:p w:rsidR="002277B6" w:rsidRDefault="002277B6" w:rsidP="002277B6">
      <w:proofErr w:type="spellStart"/>
      <w:proofErr w:type="gramStart"/>
      <w:r>
        <w:t>zresultshosfemale.save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zresultshosfemale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zeqhosmao.ls log(</w:t>
      </w:r>
      <w:proofErr w:type="spellStart"/>
      <w:r>
        <w:t>emphosmao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gdphos</w:t>
      </w:r>
      <w:proofErr w:type="spellEnd"/>
      <w:r>
        <w:t>) log(</w:t>
      </w:r>
      <w:proofErr w:type="spellStart"/>
      <w:r>
        <w:t>emphosmao</w:t>
      </w:r>
      <w:proofErr w:type="spellEnd"/>
      <w:r>
        <w:t>(-1))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zresultshosmao</w:t>
      </w:r>
      <w:proofErr w:type="spellEnd"/>
      <w:r>
        <w:t xml:space="preserve">) zeqhosmao.LS </w:t>
      </w:r>
    </w:p>
    <w:p w:rsidR="002277B6" w:rsidRDefault="002277B6" w:rsidP="002277B6">
      <w:proofErr w:type="spellStart"/>
      <w:proofErr w:type="gramStart"/>
      <w:r>
        <w:t>zresultshosmao.save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zresultshosmao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zeqretail1617.ls log(empretail1617) log(</w:t>
      </w:r>
      <w:proofErr w:type="spellStart"/>
      <w:r>
        <w:t>gdpretail</w:t>
      </w:r>
      <w:proofErr w:type="spellEnd"/>
      <w:r>
        <w:t>) kaitz1617 trend d1 log(empretail1617(-1)) log(eragri1617)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zresultsretail1617) zeqretail1617.LS </w:t>
      </w:r>
    </w:p>
    <w:p w:rsidR="002277B6" w:rsidRDefault="002277B6" w:rsidP="002277B6">
      <w:proofErr w:type="gramStart"/>
      <w:r>
        <w:t>zresultsretail1617.save(</w:t>
      </w:r>
      <w:proofErr w:type="gramEnd"/>
      <w:r>
        <w:t>t=csv)  zresultsretail1617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zeqretail1819.ls log(empretail1819) kaitz1819 d3 log(empretail1819(-1)) kaitz1819(-1) kaitz1819(-2) log(eragri1819)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zresultsretail1819) zeqretail1819.LS </w:t>
      </w:r>
    </w:p>
    <w:p w:rsidR="002277B6" w:rsidRDefault="002277B6" w:rsidP="002277B6">
      <w:proofErr w:type="gramStart"/>
      <w:r>
        <w:t>zresultsretail1819.save(</w:t>
      </w:r>
      <w:proofErr w:type="gramEnd"/>
      <w:r>
        <w:t>t=csv)  zresultsretail1819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zeqretail2024.ls log(empretail2024)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gdpretail</w:t>
      </w:r>
      <w:proofErr w:type="spellEnd"/>
      <w:r>
        <w:t>) d3</w:t>
      </w:r>
    </w:p>
    <w:p w:rsidR="002277B6" w:rsidRDefault="002277B6" w:rsidP="002277B6">
      <w:proofErr w:type="gramStart"/>
      <w:r>
        <w:t>freeze(</w:t>
      </w:r>
      <w:proofErr w:type="gramEnd"/>
      <w:r>
        <w:t xml:space="preserve">zresultsretail2024) zeqretail2024.LS </w:t>
      </w:r>
    </w:p>
    <w:p w:rsidR="002277B6" w:rsidRDefault="002277B6" w:rsidP="002277B6">
      <w:proofErr w:type="gramStart"/>
      <w:r>
        <w:t>zresultsretail2024.save(</w:t>
      </w:r>
      <w:proofErr w:type="gramEnd"/>
      <w:r>
        <w:t>t=csv)  zresultsretail2024</w:t>
      </w:r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zeqretailfemale.ls log(</w:t>
      </w:r>
      <w:proofErr w:type="spellStart"/>
      <w:r>
        <w:t>empretailfemale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gdpretail</w:t>
      </w:r>
      <w:proofErr w:type="spellEnd"/>
      <w:r>
        <w:t>) trend d3 d1 log(</w:t>
      </w:r>
      <w:proofErr w:type="spellStart"/>
      <w:r>
        <w:t>empretailfemale</w:t>
      </w:r>
      <w:proofErr w:type="spellEnd"/>
      <w:r>
        <w:t>(-1))  log(</w:t>
      </w:r>
      <w:proofErr w:type="spellStart"/>
      <w:r>
        <w:t>empretailfemale</w:t>
      </w:r>
      <w:proofErr w:type="spellEnd"/>
      <w:r>
        <w:t>(-2))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zresultsretailfemale</w:t>
      </w:r>
      <w:proofErr w:type="spellEnd"/>
      <w:r>
        <w:t xml:space="preserve">) zeqretailfemale.LS </w:t>
      </w:r>
    </w:p>
    <w:p w:rsidR="002277B6" w:rsidRDefault="002277B6" w:rsidP="002277B6">
      <w:proofErr w:type="spellStart"/>
      <w:proofErr w:type="gramStart"/>
      <w:r>
        <w:t>zresultsretailfemale.save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zresultsretailfemale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zeqretailmao.ls log(</w:t>
      </w:r>
      <w:proofErr w:type="spellStart"/>
      <w:r>
        <w:t>empretailmao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gdpretail</w:t>
      </w:r>
      <w:proofErr w:type="spellEnd"/>
      <w:r>
        <w:t>) log(</w:t>
      </w:r>
      <w:proofErr w:type="spellStart"/>
      <w:r>
        <w:t>empretailmao</w:t>
      </w:r>
      <w:proofErr w:type="spellEnd"/>
      <w:r>
        <w:t>(-1))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zresultsretailmao</w:t>
      </w:r>
      <w:proofErr w:type="spellEnd"/>
      <w:r>
        <w:t xml:space="preserve">) zeqretailmao.LS </w:t>
      </w:r>
    </w:p>
    <w:p w:rsidR="002277B6" w:rsidRDefault="002277B6" w:rsidP="002277B6">
      <w:proofErr w:type="spellStart"/>
      <w:proofErr w:type="gramStart"/>
      <w:r>
        <w:t>zresultsretailmao.save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zresultsretailmao</w:t>
      </w:r>
      <w:proofErr w:type="spellEnd"/>
    </w:p>
    <w:p w:rsidR="002277B6" w:rsidRDefault="002277B6" w:rsidP="002277B6"/>
    <w:p w:rsidR="002277B6" w:rsidRDefault="002277B6" w:rsidP="002277B6">
      <w:proofErr w:type="gramStart"/>
      <w:r>
        <w:t>equation</w:t>
      </w:r>
      <w:proofErr w:type="gramEnd"/>
      <w:r>
        <w:t xml:space="preserve"> zeqretailpac.ls log(</w:t>
      </w:r>
      <w:proofErr w:type="spellStart"/>
      <w:r>
        <w:t>empretailpac</w:t>
      </w:r>
      <w:proofErr w:type="spellEnd"/>
      <w:r>
        <w:t>) log(</w:t>
      </w:r>
      <w:proofErr w:type="spellStart"/>
      <w:r>
        <w:t>gdpretail</w:t>
      </w:r>
      <w:proofErr w:type="spellEnd"/>
      <w:r>
        <w:t xml:space="preserve">) </w:t>
      </w:r>
      <w:proofErr w:type="spellStart"/>
      <w:r>
        <w:t>kaitzadl</w:t>
      </w:r>
      <w:proofErr w:type="spellEnd"/>
      <w:r>
        <w:t xml:space="preserve"> log(</w:t>
      </w:r>
      <w:proofErr w:type="spellStart"/>
      <w:r>
        <w:t>empretailpac</w:t>
      </w:r>
      <w:proofErr w:type="spellEnd"/>
      <w:r>
        <w:t xml:space="preserve">(-1))  </w:t>
      </w:r>
      <w:proofErr w:type="spellStart"/>
      <w:r>
        <w:t>kaitzadl</w:t>
      </w:r>
      <w:proofErr w:type="spellEnd"/>
      <w:r>
        <w:t>(-1)</w:t>
      </w:r>
    </w:p>
    <w:p w:rsidR="002277B6" w:rsidRDefault="002277B6" w:rsidP="002277B6">
      <w:proofErr w:type="gramStart"/>
      <w:r>
        <w:t>freeze(</w:t>
      </w:r>
      <w:proofErr w:type="spellStart"/>
      <w:proofErr w:type="gramEnd"/>
      <w:r>
        <w:t>zresultsretailpac</w:t>
      </w:r>
      <w:proofErr w:type="spellEnd"/>
      <w:r>
        <w:t xml:space="preserve">) zeqretailpac.LS </w:t>
      </w:r>
    </w:p>
    <w:p w:rsidR="002277B6" w:rsidRDefault="002277B6" w:rsidP="002277B6">
      <w:proofErr w:type="spellStart"/>
      <w:proofErr w:type="gramStart"/>
      <w:r>
        <w:t>zresultsretailpac.save</w:t>
      </w:r>
      <w:proofErr w:type="spellEnd"/>
      <w:r>
        <w:t>(</w:t>
      </w:r>
      <w:proofErr w:type="gramEnd"/>
      <w:r>
        <w:t xml:space="preserve">t=csv)  </w:t>
      </w:r>
      <w:proofErr w:type="spellStart"/>
      <w:r>
        <w:t>zresultsretailpac</w:t>
      </w:r>
      <w:proofErr w:type="spellEnd"/>
    </w:p>
    <w:p w:rsidR="002277B6" w:rsidRDefault="002277B6" w:rsidP="002277B6"/>
    <w:p w:rsidR="002277B6" w:rsidRDefault="002277B6" w:rsidP="002277B6">
      <w:r>
        <w:t>'=============8) saving results===========================</w:t>
      </w:r>
    </w:p>
    <w:p w:rsidR="002277B6" w:rsidRDefault="002277B6" w:rsidP="002277B6"/>
    <w:p w:rsidR="002277B6" w:rsidRDefault="002277B6" w:rsidP="002277B6"/>
    <w:p w:rsidR="0063298B" w:rsidRDefault="002277B6" w:rsidP="002277B6">
      <w:proofErr w:type="gramStart"/>
      <w:r>
        <w:t>save</w:t>
      </w:r>
      <w:proofErr w:type="gramEnd"/>
      <w:r>
        <w:t xml:space="preserve"> </w:t>
      </w:r>
      <w:proofErr w:type="spellStart"/>
      <w:r>
        <w:t>MWEstimatesNZIER</w:t>
      </w:r>
      <w:proofErr w:type="spellEnd"/>
    </w:p>
    <w:sectPr w:rsidR="0063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B6"/>
    <w:rsid w:val="00153367"/>
    <w:rsid w:val="001972A3"/>
    <w:rsid w:val="002277B6"/>
    <w:rsid w:val="00272302"/>
    <w:rsid w:val="002A5A7C"/>
    <w:rsid w:val="002F2A63"/>
    <w:rsid w:val="003122C1"/>
    <w:rsid w:val="00316F37"/>
    <w:rsid w:val="003F45AB"/>
    <w:rsid w:val="005819CB"/>
    <w:rsid w:val="0063298B"/>
    <w:rsid w:val="006E39BE"/>
    <w:rsid w:val="0073774B"/>
    <w:rsid w:val="0080157D"/>
    <w:rsid w:val="00A125AC"/>
    <w:rsid w:val="00A6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A380E041</Template>
  <TotalTime>71</TotalTime>
  <Pages>29</Pages>
  <Words>6315</Words>
  <Characters>35997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Economic Development</Company>
  <LinksUpToDate>false</LinksUpToDate>
  <CharactersWithSpaces>42228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Xintao Zhao</dc:creator>
  <cp:lastModifiedBy>Xintao Zhao</cp:lastModifiedBy>
  <cp:revision>4</cp:revision>
  <dcterms:created xsi:type="dcterms:W3CDTF">2018-06-15T02:51:00Z</dcterms:created>
  <dcterms:modified xsi:type="dcterms:W3CDTF">2018-06-15T04:10:00Z</dcterms:modified>
</cp:coreProperties>
</file>